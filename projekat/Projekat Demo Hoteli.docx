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45B1F" w:rsidRDefault="00B45B1F">
      <w:pPr>
        <w:rPr>
          <w:rFonts w:asciiTheme="majorHAnsi" w:eastAsiaTheme="majorEastAsia" w:hAnsiTheme="majorHAnsi" w:cstheme="majorBidi"/>
          <w:color w:val="000000" w:themeColor="text1"/>
          <w:sz w:val="56"/>
          <w:szCs w:val="56"/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B45B1F" w:rsidRDefault="00B45B1F">
      <w:pPr>
        <w:pStyle w:val="Title"/>
        <w:rPr>
          <w:lang w:val="sr-Latn-RS"/>
        </w:rPr>
      </w:pPr>
    </w:p>
    <w:p w:rsidR="005746F2" w:rsidRDefault="00C00DB8">
      <w:pPr>
        <w:pStyle w:val="Title"/>
        <w:pBdr>
          <w:bottom w:val="single" w:sz="12" w:space="1" w:color="auto"/>
        </w:pBdr>
        <w:rPr>
          <w:lang w:val="sr-Latn-RS"/>
        </w:rPr>
      </w:pPr>
      <w:r>
        <w:rPr>
          <w:lang w:val="sr-Latn-RS"/>
        </w:rPr>
        <w:t>PMS Manager</w:t>
      </w:r>
    </w:p>
    <w:p w:rsidR="00B45B1F" w:rsidRPr="00B45B1F" w:rsidRDefault="00B45B1F" w:rsidP="00B45B1F">
      <w:pPr>
        <w:rPr>
          <w:lang w:val="sr-Latn-RS"/>
        </w:rPr>
      </w:pPr>
      <w:r>
        <w:rPr>
          <w:lang w:val="sr-Latn-RS"/>
        </w:rPr>
        <w:t>Projekat softverskog paketa za upravljanje rezervacijama raznih tipova resursa</w:t>
      </w:r>
    </w:p>
    <w:p w:rsidR="00B45B1F" w:rsidRDefault="00B45B1F">
      <w:pPr>
        <w:rPr>
          <w:lang w:val="sr-Latn-RS"/>
        </w:rPr>
      </w:pPr>
    </w:p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  <w:bookmarkStart w:id="0" w:name="_GoBack"/>
      <w:bookmarkEnd w:id="0"/>
    </w:p>
    <w:sdt>
      <w:sdtPr>
        <w:id w:val="-94255913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smallCaps w:val="0"/>
          <w:noProof/>
          <w:color w:val="auto"/>
          <w:sz w:val="22"/>
          <w:szCs w:val="22"/>
        </w:rPr>
      </w:sdtEndPr>
      <w:sdtContent>
        <w:p w:rsidR="00B45B1F" w:rsidRDefault="00B45B1F">
          <w:pPr>
            <w:pStyle w:val="TOCHeading"/>
          </w:pPr>
          <w:r>
            <w:t>Sadr</w:t>
          </w:r>
          <w:r>
            <w:rPr>
              <w:lang w:val="sr-Latn-RS"/>
            </w:rPr>
            <w:t>žaj</w:t>
          </w:r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33727257" w:history="1">
            <w:r w:rsidRPr="00DC5375">
              <w:rPr>
                <w:rStyle w:val="Hyperlink"/>
                <w:noProof/>
                <w:lang w:val="sr-Latn-RS"/>
              </w:rPr>
              <w:t>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/>
              </w:rPr>
              <w:t>Projektni zadatak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58" w:history="1">
            <w:r w:rsidRPr="00DC5375">
              <w:rPr>
                <w:rStyle w:val="Hyperlink"/>
                <w:noProof/>
                <w:lang w:val="sr-Latn-RS" w:bidi="ar-OM"/>
              </w:rPr>
              <w:t>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Projekat baze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59" w:history="1">
            <w:r w:rsidRPr="00DC5375">
              <w:rPr>
                <w:rStyle w:val="Hyperlink"/>
                <w:noProof/>
                <w:lang w:val="sr-Latn-RS" w:bidi="ar-OM"/>
              </w:rPr>
              <w:t>3.1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entity_type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0" w:history="1">
            <w:r w:rsidRPr="00DC5375">
              <w:rPr>
                <w:rStyle w:val="Hyperlink"/>
                <w:noProof/>
                <w:lang w:val="sr-Latn-RS" w:bidi="ar-OM"/>
              </w:rPr>
              <w:t>3.2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entity_definition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1" w:history="1">
            <w:r w:rsidRPr="00DC5375">
              <w:rPr>
                <w:rStyle w:val="Hyperlink"/>
                <w:noProof/>
                <w:lang w:val="sr-Latn-RS" w:bidi="ar-OM"/>
              </w:rPr>
              <w:t>3.3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 - LISTA RASPOLOZIVIH OBJEKATA ZA IZNAMLJIVANJE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2" w:history="1">
            <w:r w:rsidRPr="00DC5375">
              <w:rPr>
                <w:rStyle w:val="Hyperlink"/>
                <w:noProof/>
                <w:lang w:val="sr-Latn-RS" w:bidi="ar-OM"/>
              </w:rPr>
              <w:t>3.4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reservation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3" w:history="1">
            <w:r w:rsidRPr="00DC5375">
              <w:rPr>
                <w:rStyle w:val="Hyperlink"/>
                <w:noProof/>
                <w:lang w:val="sr-Latn-RS" w:bidi="ar-OM"/>
              </w:rPr>
              <w:t>3.5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reservation_entity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4" w:history="1">
            <w:r w:rsidRPr="00DC5375">
              <w:rPr>
                <w:rStyle w:val="Hyperlink"/>
                <w:noProof/>
                <w:lang w:val="sr-Latn-RS" w:bidi="ar-OM"/>
              </w:rPr>
              <w:t>3.6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status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5" w:history="1">
            <w:r w:rsidRPr="00DC5375">
              <w:rPr>
                <w:rStyle w:val="Hyperlink"/>
                <w:noProof/>
                <w:lang w:val="sr-Latn-RS" w:bidi="ar-OM"/>
              </w:rPr>
              <w:t>3.7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clients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6" w:history="1">
            <w:r w:rsidRPr="00DC5375">
              <w:rPr>
                <w:rStyle w:val="Hyperlink"/>
                <w:noProof/>
                <w:lang w:val="sr-Latn-RS" w:bidi="ar-OM"/>
              </w:rPr>
              <w:t>3.8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users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7" w:history="1">
            <w:r w:rsidRPr="00DC5375">
              <w:rPr>
                <w:rStyle w:val="Hyperlink"/>
                <w:noProof/>
                <w:lang w:val="sr-Latn-RS" w:bidi="ar-OM"/>
              </w:rPr>
              <w:t>3.9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role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8" w:history="1">
            <w:r w:rsidRPr="00DC5375">
              <w:rPr>
                <w:rStyle w:val="Hyperlink"/>
                <w:noProof/>
                <w:lang w:val="sr-Latn-RS" w:bidi="ar-OM"/>
              </w:rPr>
              <w:t>3.10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69" w:history="1">
            <w:r w:rsidRPr="00DC5375">
              <w:rPr>
                <w:rStyle w:val="Hyperlink"/>
                <w:noProof/>
                <w:lang w:val="sr-Latn-RS" w:bidi="ar-OM"/>
              </w:rPr>
              <w:t>3.11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role_task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0" w:history="1">
            <w:r w:rsidRPr="00DC5375">
              <w:rPr>
                <w:rStyle w:val="Hyperlink"/>
                <w:noProof/>
                <w:lang w:val="sr-Latn-RS" w:bidi="ar-OM"/>
              </w:rPr>
              <w:t>3.12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category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1" w:history="1">
            <w:r w:rsidRPr="00DC5375">
              <w:rPr>
                <w:rStyle w:val="Hyperlink"/>
                <w:noProof/>
                <w:lang w:val="sr-Latn-RS" w:bidi="ar-OM"/>
              </w:rPr>
              <w:t>3.13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entity_category (tabela, koja objekat vezuje sa proizvoljnim brojem kategorija)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2" w:history="1">
            <w:r w:rsidRPr="00DC5375">
              <w:rPr>
                <w:rStyle w:val="Hyperlink"/>
                <w:noProof/>
                <w:lang w:val="sr-Latn-RS" w:bidi="ar-OM"/>
              </w:rPr>
              <w:t>3.14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feature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3" w:history="1">
            <w:r w:rsidRPr="00DC5375">
              <w:rPr>
                <w:rStyle w:val="Hyperlink"/>
                <w:noProof/>
                <w:lang w:val="sr-Latn-RS" w:bidi="ar-OM"/>
              </w:rPr>
              <w:t>3.15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features_entity_definitions (Tabela koja dodeljuje svojstva objektima)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4" w:history="1">
            <w:r w:rsidRPr="00DC5375">
              <w:rPr>
                <w:rStyle w:val="Hyperlink"/>
                <w:noProof/>
                <w:lang w:val="sr-Latn-RS" w:bidi="ar-OM"/>
              </w:rPr>
              <w:t>3.16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5" w:history="1">
            <w:r w:rsidRPr="00DC5375">
              <w:rPr>
                <w:rStyle w:val="Hyperlink"/>
                <w:noProof/>
                <w:lang w:val="sr-Latn-RS" w:bidi="ar-OM"/>
              </w:rPr>
              <w:t>3.17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financial_plan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6" w:history="1">
            <w:r w:rsidRPr="00DC5375">
              <w:rPr>
                <w:rStyle w:val="Hyperlink"/>
                <w:noProof/>
                <w:lang w:val="sr-Latn-RS" w:bidi="ar-OM"/>
              </w:rPr>
              <w:t>3.19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financial_plan_entity_definition_price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7" w:history="1">
            <w:r w:rsidRPr="00DC5375">
              <w:rPr>
                <w:rStyle w:val="Hyperlink"/>
                <w:noProof/>
                <w:lang w:val="sr-Latn-RS" w:bidi="ar-OM"/>
              </w:rPr>
              <w:t>3.20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8" w:history="1">
            <w:r w:rsidRPr="00DC5375">
              <w:rPr>
                <w:rStyle w:val="Hyperlink"/>
                <w:noProof/>
                <w:lang w:val="sr-Latn-RS" w:bidi="ar-OM"/>
              </w:rPr>
              <w:t>3.21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entity_definition_attribute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79" w:history="1">
            <w:r w:rsidRPr="00DC5375">
              <w:rPr>
                <w:rStyle w:val="Hyperlink"/>
                <w:noProof/>
                <w:lang w:val="sr-Latn-RS" w:bidi="ar-OM"/>
              </w:rPr>
              <w:t>3.22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entity_value_int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_Toc433727279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0" w:history="1">
            <w:r w:rsidRPr="00DC5375">
              <w:rPr>
                <w:rStyle w:val="Hyperlink"/>
                <w:noProof/>
                <w:lang w:val="sr-Latn-RS" w:bidi="ar-OM"/>
              </w:rPr>
              <w:t>3.23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entity_value_char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1" w:history="1">
            <w:r w:rsidRPr="00DC5375">
              <w:rPr>
                <w:rStyle w:val="Hyperlink"/>
                <w:noProof/>
                <w:lang w:val="sr-Latn-RS" w:bidi="ar-OM"/>
              </w:rPr>
              <w:t>3.24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entity_value_double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2" w:history="1">
            <w:r w:rsidRPr="00DC5375">
              <w:rPr>
                <w:rStyle w:val="Hyperlink"/>
                <w:noProof/>
                <w:lang w:val="sr-Latn-RS" w:bidi="ar-OM"/>
              </w:rPr>
              <w:t>3.25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entity_value_datetime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3" w:history="1">
            <w:r w:rsidRPr="00DC5375">
              <w:rPr>
                <w:rStyle w:val="Hyperlink"/>
                <w:noProof/>
                <w:lang w:val="sr-Latn-RS" w:bidi="ar-OM"/>
              </w:rPr>
              <w:t>3.26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entity_value_text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84" w:history="1">
            <w:r w:rsidRPr="00DC5375">
              <w:rPr>
                <w:rStyle w:val="Hyperlink"/>
                <w:noProof/>
                <w:lang w:val="sr-Latn-RS" w:bidi="ar-OM"/>
              </w:rPr>
              <w:t>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Use Cases – Views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5" w:history="1">
            <w:r w:rsidRPr="00DC5375">
              <w:rPr>
                <w:rStyle w:val="Hyperlink"/>
                <w:noProof/>
                <w:lang w:val="sr-Latn-RS" w:bidi="ar-OM"/>
              </w:rPr>
              <w:t>4.1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Pravljenje rezervacije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6" w:history="1">
            <w:r w:rsidRPr="00DC5375">
              <w:rPr>
                <w:rStyle w:val="Hyperlink"/>
                <w:noProof/>
                <w:lang w:val="sr-Latn-RS" w:bidi="ar-OM"/>
              </w:rPr>
              <w:t>4.2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Klasifikacija entiteta u kategoriju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7" w:history="1">
            <w:r w:rsidRPr="00DC5375">
              <w:rPr>
                <w:rStyle w:val="Hyperlink"/>
                <w:noProof/>
                <w:lang w:val="sr-Latn-RS" w:bidi="ar-OM"/>
              </w:rPr>
              <w:t>4.3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Dodavanje novog user-a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8" w:history="1">
            <w:r w:rsidRPr="00DC5375">
              <w:rPr>
                <w:rStyle w:val="Hyperlink"/>
                <w:noProof/>
                <w:lang w:val="sr-Latn-RS" w:bidi="ar-OM"/>
              </w:rPr>
              <w:t>4.4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Finansijski plan i cene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89" w:history="1">
            <w:r w:rsidRPr="00DC5375">
              <w:rPr>
                <w:rStyle w:val="Hyperlink"/>
                <w:noProof/>
                <w:lang w:val="sr-Latn-RS" w:bidi="ar-OM"/>
              </w:rPr>
              <w:t>4.5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Povezivanje entiteta i atributa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_Toc433727289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90" w:history="1">
            <w:r w:rsidRPr="00DC5375">
              <w:rPr>
                <w:rStyle w:val="Hyperlink"/>
                <w:noProof/>
                <w:lang w:val="sr-Latn-RS" w:bidi="ar-OM"/>
              </w:rPr>
              <w:t>6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Kategorizaija korisnika, uloge i zadaci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15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291" w:history="1">
            <w:r w:rsidRPr="00DC5375">
              <w:rPr>
                <w:rStyle w:val="Hyperlink"/>
                <w:noProof/>
                <w:lang w:val="sr-Latn-RS" w:bidi="ar-OM"/>
              </w:rPr>
              <w:t>7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Korisnički modul (User)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2" w:history="1">
            <w:r w:rsidRPr="00DC5375">
              <w:rPr>
                <w:rStyle w:val="Hyperlink"/>
                <w:noProof/>
                <w:lang w:val="sr-Latn-RS" w:bidi="ar-OM"/>
              </w:rPr>
              <w:t>7.1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Glavni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3" w:history="1">
            <w:r w:rsidRPr="00DC5375">
              <w:rPr>
                <w:rStyle w:val="Hyperlink"/>
                <w:noProof/>
                <w:lang w:val="sr-Latn-RS" w:bidi="ar-OM"/>
              </w:rPr>
              <w:t>7.1.1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4" w:history="1">
            <w:r w:rsidRPr="00DC5375">
              <w:rPr>
                <w:rStyle w:val="Hyperlink"/>
                <w:noProof/>
                <w:lang w:bidi="ar-OM"/>
              </w:rPr>
              <w:t>7.1.2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16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5" w:history="1">
            <w:r w:rsidRPr="00DC5375">
              <w:rPr>
                <w:rStyle w:val="Hyperlink"/>
                <w:noProof/>
                <w:lang w:val="sr-Latn-RS" w:bidi="ar-OM"/>
              </w:rPr>
              <w:t>7.2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Nova rezervacija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6" w:history="1">
            <w:r w:rsidRPr="00DC5375">
              <w:rPr>
                <w:rStyle w:val="Hyperlink"/>
                <w:noProof/>
                <w:lang w:val="sr-Latn-RS" w:bidi="ar-OM"/>
              </w:rPr>
              <w:t>7.2.1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Napredno – forma sa kontrolom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7" w:history="1">
            <w:r w:rsidRPr="00DC5375">
              <w:rPr>
                <w:rStyle w:val="Hyperlink"/>
                <w:noProof/>
                <w:lang w:val="sr-Latn-RS" w:bidi="ar-OM"/>
              </w:rPr>
              <w:t>7.2.2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Osnovna forma (bez kontrole)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298" w:history="1">
            <w:r w:rsidRPr="00DC5375">
              <w:rPr>
                <w:rStyle w:val="Hyperlink"/>
                <w:noProof/>
                <w:lang w:val="sr-Latn-RS" w:bidi="ar-OM"/>
              </w:rPr>
              <w:t>7.3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Pregled klijenata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299" w:history="1">
            <w:r w:rsidRPr="00DC5375">
              <w:rPr>
                <w:rStyle w:val="Hyperlink"/>
                <w:noProof/>
                <w:lang w:val="sr-Latn-RS" w:bidi="ar-OM"/>
              </w:rPr>
              <w:t>7.3.1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Opis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19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300" w:history="1">
            <w:r w:rsidRPr="00DC5375">
              <w:rPr>
                <w:rStyle w:val="Hyperlink"/>
                <w:noProof/>
                <w:lang w:val="sr-Latn-RS" w:bidi="ar-OM"/>
              </w:rPr>
              <w:t>7.3.2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1" w:history="1">
            <w:r w:rsidRPr="00DC5375">
              <w:rPr>
                <w:rStyle w:val="Hyperlink"/>
                <w:noProof/>
                <w:lang w:val="sr-Latn-RS" w:bidi="ar-OM"/>
              </w:rPr>
              <w:t>7.4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Uređivanje podataka klijenta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3"/>
            <w:tabs>
              <w:tab w:val="left" w:pos="1320"/>
              <w:tab w:val="right" w:leader="dot" w:pos="9350"/>
            </w:tabs>
            <w:rPr>
              <w:noProof/>
            </w:rPr>
          </w:pPr>
          <w:hyperlink w:anchor="_Toc433727302" w:history="1">
            <w:r w:rsidRPr="00DC5375">
              <w:rPr>
                <w:rStyle w:val="Hyperlink"/>
                <w:noProof/>
                <w:lang w:val="sr-Latn-RS" w:bidi="ar-OM"/>
              </w:rPr>
              <w:t>7.4.1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Prikaz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303" w:history="1">
            <w:r w:rsidRPr="00DC5375">
              <w:rPr>
                <w:rStyle w:val="Hyperlink"/>
                <w:noProof/>
                <w:lang w:bidi="ar-OM"/>
              </w:rPr>
              <w:t>8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Korisnički Modul (Administrator)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4" w:history="1">
            <w:r w:rsidRPr="00DC5375">
              <w:rPr>
                <w:rStyle w:val="Hyperlink"/>
                <w:noProof/>
                <w:lang w:bidi="ar-OM"/>
              </w:rPr>
              <w:t>8.1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Lista definicija objekata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5" w:history="1">
            <w:r w:rsidRPr="00DC5375">
              <w:rPr>
                <w:rStyle w:val="Hyperlink"/>
                <w:noProof/>
                <w:lang w:bidi="ar-OM"/>
              </w:rPr>
              <w:t>8.2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Ure</w:t>
            </w:r>
            <w:r w:rsidRPr="00DC5375">
              <w:rPr>
                <w:rStyle w:val="Hyperlink"/>
                <w:noProof/>
                <w:lang w:val="sr-Latn-RS" w:bidi="ar-OM"/>
              </w:rPr>
              <w:t>đivanje definicije</w:t>
            </w:r>
            <w:r w:rsidRPr="00DC5375">
              <w:rPr>
                <w:rStyle w:val="Hyperlink"/>
                <w:noProof/>
                <w:lang w:bidi="ar-OM"/>
              </w:rPr>
              <w:t xml:space="preserve"> objekta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6" w:history="1">
            <w:r w:rsidRPr="00DC5375">
              <w:rPr>
                <w:rStyle w:val="Hyperlink"/>
                <w:noProof/>
                <w:lang w:bidi="ar-OM"/>
              </w:rPr>
              <w:t>8.3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Pregled liste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7" w:history="1">
            <w:r w:rsidRPr="00DC5375">
              <w:rPr>
                <w:rStyle w:val="Hyperlink"/>
                <w:noProof/>
                <w:lang w:bidi="ar-OM"/>
              </w:rPr>
              <w:t>8.4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bidi="ar-OM"/>
              </w:rPr>
              <w:t>Promena podataka korisnika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1"/>
            <w:tabs>
              <w:tab w:val="left" w:pos="440"/>
              <w:tab w:val="right" w:leader="dot" w:pos="9350"/>
            </w:tabs>
            <w:rPr>
              <w:noProof/>
            </w:rPr>
          </w:pPr>
          <w:hyperlink w:anchor="_Toc433727308" w:history="1">
            <w:r w:rsidRPr="00DC5375">
              <w:rPr>
                <w:rStyle w:val="Hyperlink"/>
                <w:noProof/>
                <w:lang w:val="sr-Latn-RS" w:bidi="ar-OM"/>
              </w:rPr>
              <w:t>9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Korisnički modul (Power User)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09" w:history="1">
            <w:r w:rsidRPr="00DC5375">
              <w:rPr>
                <w:rStyle w:val="Hyperlink"/>
                <w:noProof/>
                <w:lang w:val="sr-Latn-RS" w:bidi="ar-OM"/>
              </w:rPr>
              <w:t>9.1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Lista soba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pPr>
            <w:pStyle w:val="TOC2"/>
            <w:tabs>
              <w:tab w:val="left" w:pos="880"/>
              <w:tab w:val="right" w:leader="dot" w:pos="9350"/>
            </w:tabs>
            <w:rPr>
              <w:noProof/>
            </w:rPr>
          </w:pPr>
          <w:hyperlink w:anchor="_Toc433727310" w:history="1">
            <w:r w:rsidRPr="00DC5375">
              <w:rPr>
                <w:rStyle w:val="Hyperlink"/>
                <w:noProof/>
                <w:lang w:val="sr-Latn-RS" w:bidi="ar-OM"/>
              </w:rPr>
              <w:t>9.2</w:t>
            </w:r>
            <w:r>
              <w:rPr>
                <w:noProof/>
              </w:rPr>
              <w:tab/>
            </w:r>
            <w:r w:rsidRPr="00DC5375">
              <w:rPr>
                <w:rStyle w:val="Hyperlink"/>
                <w:noProof/>
                <w:lang w:val="sr-Latn-RS" w:bidi="ar-OM"/>
              </w:rPr>
              <w:t>Konfiguracija sobe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_Toc433727310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B45B1F" w:rsidRDefault="00B45B1F">
          <w:r>
            <w:rPr>
              <w:b/>
              <w:bCs/>
              <w:noProof/>
            </w:rPr>
            <w:fldChar w:fldCharType="end"/>
          </w:r>
        </w:p>
      </w:sdtContent>
    </w:sdt>
    <w:p w:rsidR="00B45B1F" w:rsidRDefault="00B45B1F">
      <w:pPr>
        <w:rPr>
          <w:lang w:val="sr-Latn-RS"/>
        </w:rPr>
      </w:pPr>
      <w:r>
        <w:rPr>
          <w:lang w:val="sr-Latn-RS"/>
        </w:rPr>
        <w:br w:type="page"/>
      </w:r>
    </w:p>
    <w:p w:rsidR="00B45B1F" w:rsidRDefault="00B45B1F">
      <w:pPr>
        <w:rPr>
          <w:lang w:val="sr-Latn-RS"/>
        </w:rPr>
      </w:pPr>
    </w:p>
    <w:p w:rsidR="00B45B1F" w:rsidRPr="00B45B1F" w:rsidRDefault="00B45B1F" w:rsidP="00B45B1F">
      <w:pPr>
        <w:rPr>
          <w:lang w:val="sr-Latn-RS"/>
        </w:rPr>
      </w:pPr>
    </w:p>
    <w:p w:rsidR="005746F2" w:rsidRPr="00216480" w:rsidRDefault="00216480">
      <w:pPr>
        <w:pStyle w:val="Heading1"/>
        <w:rPr>
          <w:lang w:val="sr-Latn-RS"/>
        </w:rPr>
      </w:pPr>
      <w:bookmarkStart w:id="1" w:name="_Toc433727257"/>
      <w:r w:rsidRPr="00216480">
        <w:rPr>
          <w:lang w:val="sr-Latn-RS"/>
        </w:rPr>
        <w:t>Projektni zadatak</w:t>
      </w:r>
      <w:bookmarkEnd w:id="1"/>
    </w:p>
    <w:p w:rsidR="005746F2" w:rsidRDefault="00C00DB8">
      <w:pPr>
        <w:rPr>
          <w:lang w:val="sr-Latn-RS"/>
        </w:rPr>
      </w:pPr>
      <w:r>
        <w:rPr>
          <w:lang w:val="sr-Latn-RS"/>
        </w:rPr>
        <w:t xml:space="preserve">Napraviti </w:t>
      </w:r>
      <w:r w:rsidR="00216480">
        <w:rPr>
          <w:lang w:val="sr-Latn-RS"/>
        </w:rPr>
        <w:t xml:space="preserve">aplikaciju, koja će prikazivati listu rezervacija, omogućavati da se napravi nova rezervacija, da se promeni postojeća rezervacija i da se obriše postojeća rezervacija. </w:t>
      </w:r>
      <w:r>
        <w:rPr>
          <w:lang w:val="sr-Latn-RS"/>
        </w:rPr>
        <w:t xml:space="preserve">Predmet rezervacije su objekti (properties), koji mogu biti korišćeni od strane 1 ili više osoba, u odreženom vremenskom intervalu (sat, dan, mesec, itd.). Primera radi, objekti mogu biti hotelske sobe, kancelarije u okviru poslovnog centra, sportske sale, tj. sve ono što čija se upotreba može naplatiti po vremenu korišćenja. </w:t>
      </w:r>
    </w:p>
    <w:p w:rsidR="00C00DB8" w:rsidRDefault="00C00DB8">
      <w:pPr>
        <w:rPr>
          <w:lang w:val="sr-Latn-RS"/>
        </w:rPr>
      </w:pPr>
      <w:r>
        <w:rPr>
          <w:lang w:val="sr-Latn-RS"/>
        </w:rPr>
        <w:t xml:space="preserve">Osim manipulacije rezervacijama, neophodno je da postoji 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 w:rsidRPr="00C00DB8">
        <w:rPr>
          <w:lang w:val="sr-Latn-RS"/>
        </w:rPr>
        <w:t xml:space="preserve">mogućnost definicije tipova objekata, </w:t>
      </w:r>
    </w:p>
    <w:p w:rsid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 xml:space="preserve">mogućnost definicije </w:t>
      </w:r>
      <w:r w:rsidR="00C00DB8" w:rsidRPr="00C00DB8">
        <w:rPr>
          <w:lang w:val="sr-Latn-RS"/>
        </w:rPr>
        <w:t>finansijskih planova vezanih za naplatu njihovog korišćenja</w:t>
      </w:r>
      <w:r w:rsidR="00C00DB8">
        <w:rPr>
          <w:lang w:val="sr-Latn-RS"/>
        </w:rPr>
        <w:t xml:space="preserve"> prema tipu objekta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rapoloživih objekata, praćenje njihovog statusa i upravljanje njihovim statusom</w:t>
      </w:r>
    </w:p>
    <w:p w:rsidR="00C00DB8" w:rsidRDefault="00C00DB8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formiranje liste klijenata</w:t>
      </w:r>
    </w:p>
    <w:p w:rsidR="009763D3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definisanje različitih nivoa korisnika aplikacije i detaljno definisanje njihovih uloga, kao i privilegija pristupa različitim aspektima aplikacije</w:t>
      </w:r>
    </w:p>
    <w:p w:rsidR="009763D3" w:rsidRPr="00C00DB8" w:rsidRDefault="009763D3" w:rsidP="00C00DB8">
      <w:pPr>
        <w:pStyle w:val="ListParagraph"/>
        <w:numPr>
          <w:ilvl w:val="0"/>
          <w:numId w:val="17"/>
        </w:numPr>
        <w:rPr>
          <w:lang w:val="sr-Latn-RS"/>
        </w:rPr>
      </w:pPr>
      <w:r>
        <w:rPr>
          <w:lang w:val="sr-Latn-RS"/>
        </w:rPr>
        <w:t>izradu raznih izveštaja</w:t>
      </w:r>
    </w:p>
    <w:p w:rsidR="00216480" w:rsidRDefault="00216480" w:rsidP="00216480">
      <w:pPr>
        <w:pStyle w:val="ListParagraph"/>
        <w:rPr>
          <w:lang w:val="sr-Latn-RS" w:bidi="ar-OM"/>
        </w:rPr>
      </w:pPr>
    </w:p>
    <w:p w:rsidR="00330F6A" w:rsidRDefault="00330F6A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216480" w:rsidRDefault="00330F6A" w:rsidP="00330F6A">
      <w:pPr>
        <w:pStyle w:val="Heading1"/>
        <w:rPr>
          <w:lang w:val="sr-Latn-RS" w:bidi="ar-OM"/>
        </w:rPr>
      </w:pPr>
      <w:bookmarkStart w:id="2" w:name="_Toc433727258"/>
      <w:r>
        <w:rPr>
          <w:lang w:val="sr-Latn-RS" w:bidi="ar-OM"/>
        </w:rPr>
        <w:lastRenderedPageBreak/>
        <w:t>Projekat baze</w:t>
      </w:r>
      <w:bookmarkEnd w:id="2"/>
    </w:p>
    <w:p w:rsidR="00330F6A" w:rsidRPr="00330F6A" w:rsidRDefault="00330F6A" w:rsidP="00330F6A">
      <w:pPr>
        <w:rPr>
          <w:lang w:val="sr-Latn-RS" w:bidi="ar-OM"/>
        </w:rPr>
      </w:pPr>
      <w:r>
        <w:rPr>
          <w:lang w:val="sr-Latn-RS" w:bidi="ar-OM"/>
        </w:rPr>
        <w:t xml:space="preserve">Baza je </w:t>
      </w:r>
      <w:r w:rsidRPr="00330F6A">
        <w:rPr>
          <w:lang w:val="sr-Latn-RS" w:bidi="ar-OM"/>
        </w:rPr>
        <w:t>Database Postgres SQL 8.4.</w:t>
      </w: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3" w:name="_Toc433727259"/>
      <w:r w:rsidRPr="00330F6A">
        <w:rPr>
          <w:lang w:val="sr-Latn-RS" w:bidi="ar-OM"/>
        </w:rPr>
        <w:t>entity_type</w:t>
      </w:r>
      <w:bookmarkEnd w:id="3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330F6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varchar(100)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330F6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</w:tcPr>
          <w:p w:rsidR="00330F6A" w:rsidRDefault="00330F6A" w:rsidP="00330F6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4" w:name="_Toc433727260"/>
      <w:r w:rsidRPr="00330F6A">
        <w:rPr>
          <w:lang w:val="sr-Latn-RS" w:bidi="ar-OM"/>
        </w:rPr>
        <w:t>entity_definition</w:t>
      </w:r>
      <w:bookmarkEnd w:id="4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330F6A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Default="00330F6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330F6A" w:rsidRDefault="00330F6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id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AF742E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entity_type_id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330F6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int 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link na tabelu tipova entiteta</w:t>
            </w:r>
          </w:p>
        </w:tc>
      </w:tr>
      <w:tr w:rsidR="00330F6A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>name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varchar(100)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description </w:t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slobodan opis za rekord</w:t>
            </w:r>
          </w:p>
        </w:tc>
      </w:tr>
      <w:tr w:rsidR="00A60F66" w:rsidRPr="00330F6A" w:rsidTr="00330F6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A60F66" w:rsidRDefault="00A60F66" w:rsidP="000C77FA">
            <w:pPr>
              <w:rPr>
                <w:lang w:bidi="ar-OM"/>
              </w:rPr>
            </w:pPr>
            <w:r>
              <w:rPr>
                <w:lang w:val="sr-Latn-RS" w:bidi="ar-OM"/>
              </w:rPr>
              <w:t>max</w:t>
            </w:r>
            <w:r>
              <w:rPr>
                <w:lang w:bidi="ar-OM"/>
              </w:rPr>
              <w:t>_persons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</w:tcPr>
          <w:p w:rsidR="00A60F66" w:rsidRPr="00330F6A" w:rsidRDefault="00A60F6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maksimalan broj osoba po objektu</w:t>
            </w:r>
          </w:p>
        </w:tc>
      </w:tr>
      <w:tr w:rsidR="00330F6A" w:rsidRPr="00330F6A" w:rsidTr="00330F6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330F6A" w:rsidRPr="00330F6A" w:rsidRDefault="00330F6A" w:rsidP="000C77FA">
            <w:pPr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code </w:t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  <w:r w:rsidRPr="00330F6A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330F6A" w:rsidRPr="00330F6A" w:rsidRDefault="00330F6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330F6A">
              <w:rPr>
                <w:lang w:val="sr-Latn-RS" w:bidi="ar-OM"/>
              </w:rPr>
              <w:t xml:space="preserve"> varchar(10)</w:t>
            </w:r>
          </w:p>
        </w:tc>
        <w:tc>
          <w:tcPr>
            <w:tcW w:w="3117" w:type="dxa"/>
          </w:tcPr>
          <w:p w:rsidR="00330F6A" w:rsidRPr="00330F6A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sifra definicije entiteta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867918" w:rsidRDefault="00867918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330F6A" w:rsidRDefault="00330F6A" w:rsidP="00867918">
      <w:pPr>
        <w:pStyle w:val="Heading2"/>
        <w:rPr>
          <w:lang w:val="sr-Latn-RS" w:bidi="ar-OM"/>
        </w:rPr>
      </w:pPr>
      <w:bookmarkStart w:id="5" w:name="_Toc433727261"/>
      <w:r w:rsidRPr="00330F6A">
        <w:rPr>
          <w:lang w:val="sr-Latn-RS" w:bidi="ar-OM"/>
        </w:rPr>
        <w:lastRenderedPageBreak/>
        <w:t>entity - LISTA RASPOLOZIVIH OBJEKATA ZA IZNAMLJIVANJE</w:t>
      </w:r>
      <w:bookmarkEnd w:id="5"/>
    </w:p>
    <w:p w:rsidR="00867918" w:rsidRPr="00867918" w:rsidRDefault="00867918" w:rsidP="00867918">
      <w:pPr>
        <w:rPr>
          <w:lang w:val="sr-Latn-RS" w:bidi="ar-OM"/>
        </w:rPr>
      </w:pPr>
    </w:p>
    <w:tbl>
      <w:tblPr>
        <w:tblStyle w:val="GridTable2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867918" w:rsidTr="000C77F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3117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serial, primary key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Broj objekta (int)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definition_id 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Link na definiciju objekta (int)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="00F53177">
              <w:rPr>
                <w:lang w:val="sr-Latn-RS" w:bidi="ar-OM"/>
              </w:rPr>
              <w:t>_id</w:t>
            </w:r>
            <w:r w:rsidRPr="00867918">
              <w:rPr>
                <w:lang w:val="sr-Latn-RS" w:bidi="ar-OM"/>
              </w:rPr>
              <w:t xml:space="preserve">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integer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3117" w:type="dxa"/>
          </w:tcPr>
          <w:p w:rsidR="00867918" w:rsidRPr="00867918" w:rsidRDefault="00867918" w:rsidP="00F53177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</w:t>
            </w:r>
            <w:r w:rsidR="00F53177">
              <w:rPr>
                <w:lang w:val="sr-Latn-RS" w:bidi="ar-OM"/>
              </w:rPr>
              <w:t>referenca na tabelu statusa</w:t>
            </w:r>
          </w:p>
        </w:tc>
      </w:tr>
      <w:tr w:rsidR="00A60F66" w:rsidRPr="00AF742E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</w:tcPr>
          <w:p w:rsidR="00A60F66" w:rsidRPr="00867918" w:rsidRDefault="00A60F6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sku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</w:tcPr>
          <w:p w:rsidR="00A60F66" w:rsidRPr="00867918" w:rsidRDefault="00A60F6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broj ili oznaka sobe, kancelarije itd.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867918" w:rsidRDefault="00330F6A" w:rsidP="00867918">
      <w:pPr>
        <w:pStyle w:val="Heading2"/>
        <w:rPr>
          <w:lang w:val="sr-Latn-RS" w:bidi="ar-OM"/>
        </w:rPr>
      </w:pPr>
      <w:bookmarkStart w:id="6" w:name="_Toc433727262"/>
      <w:r w:rsidRPr="00330F6A">
        <w:rPr>
          <w:lang w:val="sr-Latn-RS" w:bidi="ar-OM"/>
        </w:rPr>
        <w:t>reservation</w:t>
      </w:r>
      <w:bookmarkEnd w:id="6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2340"/>
        <w:gridCol w:w="747"/>
        <w:gridCol w:w="2232"/>
        <w:gridCol w:w="823"/>
        <w:gridCol w:w="2965"/>
        <w:gridCol w:w="253"/>
      </w:tblGrid>
      <w:tr w:rsidR="00867918" w:rsidTr="00867918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5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  <w:gridSpan w:val="2"/>
          </w:tcPr>
          <w:p w:rsid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</w:tcPr>
          <w:p w:rsidR="00867918" w:rsidRDefault="00867918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serial, primary key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reservation_code</w:t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varchar(10)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Reservation unique identifier (varchar)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client_id 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integer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Referenca na tabelu klijenata </w:t>
            </w:r>
            <w:r>
              <w:rPr>
                <w:lang w:val="sr-Latn-RS" w:bidi="ar-OM"/>
              </w:rPr>
              <w:t xml:space="preserve">- </w:t>
            </w:r>
            <w:r w:rsidRPr="00867918">
              <w:rPr>
                <w:lang w:val="sr-Latn-RS" w:bidi="ar-OM"/>
              </w:rPr>
              <w:t>nosilac rezervacije</w:t>
            </w: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status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 enum 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(reserved, not shown, cancelled, in use, payed, etc.)</w:t>
            </w:r>
          </w:p>
        </w:tc>
      </w:tr>
      <w:tr w:rsidR="00867918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created_at</w:t>
            </w:r>
            <w:r w:rsidRPr="00867918">
              <w:rPr>
                <w:lang w:val="sr-Latn-RS" w:bidi="ar-OM"/>
              </w:rPr>
              <w:tab/>
            </w:r>
            <w:r w:rsidRPr="00867918">
              <w:rPr>
                <w:lang w:val="sr-Latn-RS" w:bidi="ar-OM"/>
              </w:rPr>
              <w:tab/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67918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67918" w:rsidRPr="00867918" w:rsidRDefault="00867918" w:rsidP="000C77FA">
            <w:pPr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 xml:space="preserve">modified_at     </w:t>
            </w:r>
          </w:p>
        </w:tc>
        <w:tc>
          <w:tcPr>
            <w:tcW w:w="2979" w:type="dxa"/>
            <w:gridSpan w:val="2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67918">
              <w:rPr>
                <w:lang w:val="sr-Latn-RS" w:bidi="ar-OM"/>
              </w:rPr>
              <w:t>timestamp_without_timezone(0)</w:t>
            </w:r>
          </w:p>
        </w:tc>
        <w:tc>
          <w:tcPr>
            <w:tcW w:w="4041" w:type="dxa"/>
            <w:gridSpan w:val="3"/>
          </w:tcPr>
          <w:p w:rsidR="00867918" w:rsidRPr="00867918" w:rsidRDefault="00867918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7466D" w:rsidRPr="00867918" w:rsidTr="0086791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Pr="00867918" w:rsidRDefault="0087466D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2979" w:type="dxa"/>
            <w:gridSpan w:val="2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4041" w:type="dxa"/>
            <w:gridSpan w:val="3"/>
          </w:tcPr>
          <w:p w:rsidR="0087466D" w:rsidRPr="00867918" w:rsidRDefault="0087466D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referenca na tabelu finansijskih planova</w:t>
            </w:r>
          </w:p>
        </w:tc>
      </w:tr>
      <w:tr w:rsidR="0087466D" w:rsidRPr="00867918" w:rsidTr="0086791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40" w:type="dxa"/>
          </w:tcPr>
          <w:p w:rsidR="0087466D" w:rsidRDefault="0087466D" w:rsidP="000C77FA">
            <w:pPr>
              <w:rPr>
                <w:lang w:val="sr-Latn-RS" w:bidi="ar-OM"/>
              </w:rPr>
            </w:pPr>
          </w:p>
        </w:tc>
        <w:tc>
          <w:tcPr>
            <w:tcW w:w="2979" w:type="dxa"/>
            <w:gridSpan w:val="2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4041" w:type="dxa"/>
            <w:gridSpan w:val="3"/>
          </w:tcPr>
          <w:p w:rsidR="0087466D" w:rsidRDefault="0087466D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2166E3" w:rsidRDefault="002166E3" w:rsidP="002166E3">
      <w:pPr>
        <w:pStyle w:val="Heading2"/>
        <w:rPr>
          <w:lang w:val="sr-Latn-RS" w:bidi="ar-OM"/>
        </w:rPr>
      </w:pPr>
      <w:bookmarkStart w:id="7" w:name="_Toc433727263"/>
      <w:r w:rsidRPr="002166E3">
        <w:rPr>
          <w:lang w:val="sr-Latn-RS" w:bidi="ar-OM"/>
        </w:rPr>
        <w:t>reservation_entity</w:t>
      </w:r>
      <w:bookmarkEnd w:id="7"/>
    </w:p>
    <w:p w:rsidR="002166E3" w:rsidRPr="002166E3" w:rsidRDefault="002166E3" w:rsidP="002166E3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317605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reservation_id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rezervacija</w:t>
            </w:r>
          </w:p>
        </w:tc>
      </w:tr>
      <w:tr w:rsidR="00317605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Pr="002166E3" w:rsidRDefault="00317605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entity_id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soba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guest_id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integer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Referenca na tabelu klijenata 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start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start using the entity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lastRenderedPageBreak/>
              <w:t xml:space="preserve">end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bigint (unix time)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Date and time of stop using the entity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 *</w:t>
            </w:r>
            <w:r w:rsidR="002166E3"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2166E3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cena po jedinici koriscenja</w:t>
            </w:r>
          </w:p>
        </w:tc>
      </w:tr>
      <w:tr w:rsidR="00317605" w:rsidRPr="002166E3" w:rsidTr="00317605">
        <w:trPr>
          <w:trHeight w:val="34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oznaka valute (uzima se iz globalnog servisa)</w:t>
            </w:r>
          </w:p>
        </w:tc>
      </w:tr>
      <w:tr w:rsidR="00317605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317605" w:rsidRDefault="0031760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 *</w:t>
            </w:r>
          </w:p>
        </w:tc>
        <w:tc>
          <w:tcPr>
            <w:tcW w:w="3117" w:type="dxa"/>
            <w:gridSpan w:val="2"/>
          </w:tcPr>
          <w:p w:rsidR="00317605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317605" w:rsidRPr="002166E3" w:rsidRDefault="0031760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330F6A" w:rsidRDefault="00330F6A" w:rsidP="002166E3">
      <w:pPr>
        <w:rPr>
          <w:lang w:val="sr-Latn-RS" w:bidi="ar-OM"/>
        </w:rPr>
      </w:pPr>
    </w:p>
    <w:p w:rsidR="00317605" w:rsidRDefault="00317605" w:rsidP="00317605">
      <w:pPr>
        <w:rPr>
          <w:lang w:val="sr-Latn-RS" w:bidi="ar-OM"/>
        </w:rPr>
      </w:pPr>
      <w:r w:rsidRPr="00317605">
        <w:rPr>
          <w:lang w:val="sr-Latn-RS" w:bidi="ar-OM"/>
        </w:rPr>
        <w:t>*</w:t>
      </w:r>
      <w:r>
        <w:rPr>
          <w:lang w:val="sr-Latn-RS" w:bidi="ar-OM"/>
        </w:rPr>
        <w:t xml:space="preserve"> Ove se vrenosti upisuju ako se zeli prepisivanje vrednosti definisanih finansijskim planom.</w:t>
      </w:r>
    </w:p>
    <w:p w:rsidR="00F53177" w:rsidRDefault="00F53177" w:rsidP="00F53177">
      <w:pPr>
        <w:pStyle w:val="Heading2"/>
        <w:rPr>
          <w:lang w:val="sr-Latn-RS" w:bidi="ar-OM"/>
        </w:rPr>
      </w:pPr>
      <w:bookmarkStart w:id="8" w:name="_Toc433727264"/>
      <w:r>
        <w:rPr>
          <w:lang w:val="sr-Latn-RS" w:bidi="ar-OM"/>
        </w:rPr>
        <w:t>status</w:t>
      </w:r>
      <w:bookmarkEnd w:id="8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2166E3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 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2166E3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2166E3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</w:t>
            </w:r>
          </w:p>
        </w:tc>
        <w:tc>
          <w:tcPr>
            <w:tcW w:w="3117" w:type="dxa"/>
            <w:gridSpan w:val="2"/>
          </w:tcPr>
          <w:p w:rsidR="00F53177" w:rsidRPr="002166E3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 statusa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F53177" w:rsidRPr="00317605" w:rsidRDefault="00F53177" w:rsidP="00317605">
      <w:pPr>
        <w:rPr>
          <w:lang w:val="sr-Latn-RS" w:bidi="ar-OM"/>
        </w:rPr>
      </w:pPr>
    </w:p>
    <w:p w:rsidR="00330F6A" w:rsidRDefault="00330F6A" w:rsidP="00330F6A">
      <w:pPr>
        <w:pStyle w:val="Heading2"/>
        <w:rPr>
          <w:lang w:val="sr-Latn-RS" w:bidi="ar-OM"/>
        </w:rPr>
      </w:pPr>
      <w:bookmarkStart w:id="9" w:name="_Toc433727265"/>
      <w:r w:rsidRPr="00330F6A">
        <w:rPr>
          <w:lang w:val="sr-Latn-RS" w:bidi="ar-OM"/>
        </w:rPr>
        <w:t>clients</w:t>
      </w:r>
      <w:bookmarkEnd w:id="9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2166E3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2166E3" w:rsidRDefault="002166E3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2166E3" w:rsidRDefault="002166E3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first_name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 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>ime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last_name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prezime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address_1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1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address_2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adresa 2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city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grad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zipcode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zip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country </w:t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zemlja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phone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telefon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mobile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mobilni</w:t>
            </w:r>
          </w:p>
        </w:tc>
      </w:tr>
      <w:tr w:rsidR="002166E3" w:rsidRPr="002166E3" w:rsidTr="002166E3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fax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(100)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fax</w:t>
            </w:r>
          </w:p>
        </w:tc>
      </w:tr>
      <w:tr w:rsidR="002166E3" w:rsidRPr="002166E3" w:rsidTr="002166E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2166E3" w:rsidRPr="002166E3" w:rsidRDefault="002166E3" w:rsidP="000C77FA">
            <w:pPr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email </w:t>
            </w:r>
            <w:r w:rsidRPr="002166E3">
              <w:rPr>
                <w:lang w:val="sr-Latn-RS" w:bidi="ar-OM"/>
              </w:rPr>
              <w:tab/>
            </w:r>
            <w:r w:rsidRPr="002166E3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2166E3">
              <w:rPr>
                <w:lang w:val="sr-Latn-RS" w:bidi="ar-OM"/>
              </w:rPr>
              <w:t xml:space="preserve"> varchar (255)</w:t>
            </w:r>
          </w:p>
        </w:tc>
        <w:tc>
          <w:tcPr>
            <w:tcW w:w="3117" w:type="dxa"/>
            <w:gridSpan w:val="2"/>
          </w:tcPr>
          <w:p w:rsidR="002166E3" w:rsidRPr="002166E3" w:rsidRDefault="002166E3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email</w:t>
            </w:r>
          </w:p>
        </w:tc>
      </w:tr>
    </w:tbl>
    <w:p w:rsidR="002166E3" w:rsidRDefault="002166E3" w:rsidP="00330F6A">
      <w:pPr>
        <w:rPr>
          <w:lang w:val="sr-Latn-RS" w:bidi="ar-OM"/>
        </w:rPr>
      </w:pPr>
    </w:p>
    <w:p w:rsidR="00330F6A" w:rsidRDefault="00330F6A" w:rsidP="00D94A19">
      <w:pPr>
        <w:pStyle w:val="Heading2"/>
        <w:rPr>
          <w:lang w:val="sr-Latn-RS" w:bidi="ar-OM"/>
        </w:rPr>
      </w:pPr>
      <w:bookmarkStart w:id="10" w:name="_Toc433727266"/>
      <w:r w:rsidRPr="00330F6A">
        <w:rPr>
          <w:lang w:val="sr-Latn-RS" w:bidi="ar-OM"/>
        </w:rPr>
        <w:t>users</w:t>
      </w:r>
      <w:bookmarkEnd w:id="10"/>
    </w:p>
    <w:p w:rsidR="00D94A19" w:rsidRPr="00D94A19" w:rsidRDefault="00D94A19" w:rsidP="00D94A19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94A19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94A19" w:rsidRDefault="00D94A19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94A19" w:rsidRDefault="00D94A19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username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varchar(20</w:t>
            </w:r>
            <w:r w:rsidR="00895C60">
              <w:rPr>
                <w:lang w:val="sr-Latn-RS" w:bidi="ar-OM"/>
              </w:rPr>
              <w:t>)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korisnicko ime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password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lozinka</w:t>
            </w:r>
          </w:p>
        </w:tc>
      </w:tr>
      <w:tr w:rsidR="00D94A19" w:rsidRPr="00D94A19" w:rsidTr="00D94A19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0C77FA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lastRenderedPageBreak/>
              <w:t xml:space="preserve">email </w:t>
            </w:r>
            <w:r w:rsidRPr="00D94A19">
              <w:rPr>
                <w:lang w:val="sr-Latn-RS" w:bidi="ar-OM"/>
              </w:rPr>
              <w:tab/>
              <w:t xml:space="preserve">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varchar(255) 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email adresa</w:t>
            </w:r>
          </w:p>
        </w:tc>
      </w:tr>
      <w:tr w:rsidR="00D94A19" w:rsidRPr="00D94A19" w:rsidTr="00D94A1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94A19" w:rsidRPr="00D94A19" w:rsidRDefault="00D94A19" w:rsidP="00895C60">
            <w:pPr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role_id </w:t>
            </w:r>
          </w:p>
        </w:tc>
        <w:tc>
          <w:tcPr>
            <w:tcW w:w="3117" w:type="dxa"/>
            <w:gridSpan w:val="2"/>
          </w:tcPr>
          <w:p w:rsidR="00D94A19" w:rsidRPr="00D94A19" w:rsidRDefault="00D94A19" w:rsidP="00895C60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 xml:space="preserve"> </w:t>
            </w:r>
            <w:r w:rsidR="00895C60" w:rsidRPr="00D94A19"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94A19" w:rsidRPr="00D94A19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D94A19">
              <w:rPr>
                <w:lang w:val="sr-Latn-RS" w:bidi="ar-OM"/>
              </w:rPr>
              <w:t>uloga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F53177" w:rsidRDefault="00F53177" w:rsidP="00895C60">
      <w:pPr>
        <w:pStyle w:val="Heading2"/>
        <w:rPr>
          <w:lang w:val="sr-Latn-RS" w:bidi="ar-OM"/>
        </w:rPr>
      </w:pPr>
      <w:bookmarkStart w:id="11" w:name="_Toc433727267"/>
      <w:r>
        <w:rPr>
          <w:lang w:val="sr-Latn-RS" w:bidi="ar-OM"/>
        </w:rPr>
        <w:t>role</w:t>
      </w:r>
      <w:bookmarkEnd w:id="11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2" w:name="_Toc433727268"/>
      <w:r>
        <w:rPr>
          <w:lang w:val="sr-Latn-RS" w:bidi="ar-OM"/>
        </w:rPr>
        <w:t>task</w:t>
      </w:r>
      <w:bookmarkEnd w:id="12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name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varchar(50)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naziv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text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opis</w:t>
            </w:r>
          </w:p>
        </w:tc>
      </w:tr>
    </w:tbl>
    <w:p w:rsidR="00F53177" w:rsidRDefault="00F53177" w:rsidP="00F53177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3" w:name="_Toc433727269"/>
      <w:r>
        <w:rPr>
          <w:lang w:val="sr-Latn-RS" w:bidi="ar-OM"/>
        </w:rPr>
        <w:t>role_task</w:t>
      </w:r>
      <w:bookmarkEnd w:id="13"/>
    </w:p>
    <w:p w:rsid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rPr>
                <w:lang w:bidi="ar-OM"/>
              </w:rPr>
            </w:pPr>
            <w:r w:rsidRPr="00D94A19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  <w:r w:rsidRPr="00D94A19">
              <w:rPr>
                <w:lang w:bidi="ar-OM"/>
              </w:rPr>
              <w:t>serial, primary key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bidi="ar-OM"/>
              </w:rPr>
            </w:pPr>
          </w:p>
        </w:tc>
      </w:tr>
      <w:tr w:rsidR="00F53177" w:rsidRPr="00D94A19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F53177">
            <w:pPr>
              <w:tabs>
                <w:tab w:val="center" w:pos="145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user_role_id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role</w:t>
            </w:r>
          </w:p>
        </w:tc>
      </w:tr>
      <w:tr w:rsidR="00F53177" w:rsidRPr="00D94A19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D94A19" w:rsidRDefault="00F53177" w:rsidP="000C77FA">
            <w:pPr>
              <w:tabs>
                <w:tab w:val="left" w:pos="1440"/>
              </w:tabs>
              <w:rPr>
                <w:lang w:val="sr-Latn-RS" w:bidi="ar-OM"/>
              </w:rPr>
            </w:pPr>
            <w:r>
              <w:rPr>
                <w:lang w:val="sr-Latn-RS" w:bidi="ar-OM"/>
              </w:rPr>
              <w:t>task_id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int</w:t>
            </w:r>
          </w:p>
        </w:tc>
        <w:tc>
          <w:tcPr>
            <w:tcW w:w="3117" w:type="dxa"/>
            <w:gridSpan w:val="2"/>
          </w:tcPr>
          <w:p w:rsidR="00F53177" w:rsidRPr="00D94A19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id taska</w:t>
            </w:r>
          </w:p>
        </w:tc>
      </w:tr>
    </w:tbl>
    <w:p w:rsidR="00F53177" w:rsidRPr="00F53177" w:rsidRDefault="00F53177" w:rsidP="00F53177">
      <w:pPr>
        <w:rPr>
          <w:lang w:val="sr-Latn-RS" w:bidi="ar-OM"/>
        </w:rPr>
      </w:pPr>
    </w:p>
    <w:p w:rsidR="00330F6A" w:rsidRDefault="00F53177" w:rsidP="00895C60">
      <w:pPr>
        <w:pStyle w:val="Heading2"/>
        <w:rPr>
          <w:lang w:val="sr-Latn-RS" w:bidi="ar-OM"/>
        </w:rPr>
      </w:pPr>
      <w:bookmarkStart w:id="14" w:name="_Toc433727270"/>
      <w:r>
        <w:rPr>
          <w:lang w:val="sr-Latn-RS" w:bidi="ar-OM"/>
        </w:rPr>
        <w:t>category</w:t>
      </w:r>
      <w:bookmarkEnd w:id="14"/>
    </w:p>
    <w:p w:rsidR="00895C60" w:rsidRPr="00895C60" w:rsidRDefault="00895C60" w:rsidP="00895C6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895C6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895C60" w:rsidRDefault="00895C6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895C60" w:rsidRDefault="00895C6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serial, primary key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name </w:t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895C60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>ime kategorije</w:t>
            </w:r>
          </w:p>
        </w:tc>
      </w:tr>
      <w:tr w:rsidR="00895C60" w:rsidRPr="00895C60" w:rsidTr="00895C6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description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text  </w:t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opis kategorije</w:t>
            </w:r>
          </w:p>
        </w:tc>
      </w:tr>
      <w:tr w:rsidR="00895C60" w:rsidRPr="00895C60" w:rsidTr="00895C60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895C60" w:rsidRPr="00895C60" w:rsidRDefault="00895C60" w:rsidP="000C77FA">
            <w:pPr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parent_id 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integer</w:t>
            </w:r>
            <w:r w:rsidRPr="00895C60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895C60" w:rsidRPr="00895C60" w:rsidRDefault="00895C6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895C60">
              <w:rPr>
                <w:lang w:val="sr-Latn-RS" w:bidi="ar-OM"/>
              </w:rPr>
              <w:t xml:space="preserve"> id parent kategorije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710FA1">
      <w:pPr>
        <w:pStyle w:val="Heading2"/>
        <w:rPr>
          <w:lang w:val="sr-Latn-RS" w:bidi="ar-OM"/>
        </w:rPr>
      </w:pPr>
      <w:bookmarkStart w:id="15" w:name="_Toc433727271"/>
      <w:r w:rsidRPr="00330F6A">
        <w:rPr>
          <w:lang w:val="sr-Latn-RS" w:bidi="ar-OM"/>
        </w:rPr>
        <w:lastRenderedPageBreak/>
        <w:t>entity_category (tabela, koja objekat vezuj</w:t>
      </w:r>
      <w:r w:rsidR="00710FA1">
        <w:rPr>
          <w:lang w:val="sr-Latn-RS" w:bidi="ar-OM"/>
        </w:rPr>
        <w:t>e sa proizvoljnim brojem katego</w:t>
      </w:r>
      <w:r w:rsidRPr="00330F6A">
        <w:rPr>
          <w:lang w:val="sr-Latn-RS" w:bidi="ar-OM"/>
        </w:rPr>
        <w:t>rija)</w:t>
      </w:r>
      <w:bookmarkEnd w:id="15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710FA1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710FA1" w:rsidRDefault="00710FA1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710FA1" w:rsidRDefault="00710FA1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710FA1" w:rsidRPr="00710FA1" w:rsidTr="00710F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entity_id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entiteta</w:t>
            </w:r>
          </w:p>
        </w:tc>
      </w:tr>
      <w:tr w:rsidR="00710FA1" w:rsidRPr="00710FA1" w:rsidTr="00710FA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710FA1" w:rsidRPr="00710FA1" w:rsidRDefault="00710FA1" w:rsidP="000C77FA">
            <w:pPr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category_id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710FA1" w:rsidRPr="00710FA1" w:rsidRDefault="00710FA1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710FA1">
              <w:rPr>
                <w:lang w:val="sr-Latn-RS" w:bidi="ar-OM"/>
              </w:rPr>
              <w:t xml:space="preserve"> referenca na tabelu kategorija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F53177" w:rsidP="009A2856">
      <w:pPr>
        <w:pStyle w:val="Heading2"/>
        <w:rPr>
          <w:lang w:val="sr-Latn-RS" w:bidi="ar-OM"/>
        </w:rPr>
      </w:pPr>
      <w:bookmarkStart w:id="16" w:name="_Toc433727272"/>
      <w:r>
        <w:rPr>
          <w:lang w:val="sr-Latn-RS" w:bidi="ar-OM"/>
        </w:rPr>
        <w:t>feature</w:t>
      </w:r>
      <w:bookmarkEnd w:id="16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330F6A">
      <w:pPr>
        <w:rPr>
          <w:lang w:val="sr-Latn-RS" w:bidi="ar-OM"/>
        </w:rPr>
      </w:pPr>
    </w:p>
    <w:p w:rsidR="00330F6A" w:rsidRPr="00330F6A" w:rsidRDefault="00330F6A" w:rsidP="009A2856">
      <w:pPr>
        <w:pStyle w:val="Heading2"/>
        <w:rPr>
          <w:lang w:val="sr-Latn-RS" w:bidi="ar-OM"/>
        </w:rPr>
      </w:pPr>
      <w:bookmarkStart w:id="17" w:name="_Toc433727273"/>
      <w:r w:rsidRPr="00330F6A">
        <w:rPr>
          <w:lang w:val="sr-Latn-RS" w:bidi="ar-OM"/>
        </w:rPr>
        <w:t>features_entity_definitions (Tabela koja dodeljuje svojstva objektima)</w:t>
      </w:r>
      <w:bookmarkEnd w:id="17"/>
    </w:p>
    <w:p w:rsidR="00330F6A" w:rsidRPr="00330F6A" w:rsidRDefault="00330F6A" w:rsidP="00330F6A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A2856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A2856" w:rsidRDefault="009A2856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A2856" w:rsidRDefault="009A2856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A2856" w:rsidRPr="009A2856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A2856" w:rsidRPr="009A2856" w:rsidTr="009A285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9A2856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feature_id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9A2856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>referenca na tabelu features</w:t>
            </w:r>
          </w:p>
        </w:tc>
      </w:tr>
      <w:tr w:rsidR="009A2856" w:rsidRPr="00AF742E" w:rsidTr="009A285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A2856" w:rsidRPr="009A2856" w:rsidRDefault="009A2856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entity_definition_id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integer </w:t>
            </w:r>
          </w:p>
        </w:tc>
        <w:tc>
          <w:tcPr>
            <w:tcW w:w="3117" w:type="dxa"/>
            <w:gridSpan w:val="2"/>
          </w:tcPr>
          <w:p w:rsidR="009A2856" w:rsidRPr="009A2856" w:rsidRDefault="009A2856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referenca na tabelu definicija entiteta</w:t>
            </w:r>
          </w:p>
        </w:tc>
      </w:tr>
    </w:tbl>
    <w:p w:rsidR="00842F13" w:rsidRDefault="00842F13" w:rsidP="00330F6A">
      <w:pPr>
        <w:rPr>
          <w:lang w:val="sr-Latn-RS" w:bidi="ar-OM"/>
        </w:rPr>
      </w:pPr>
    </w:p>
    <w:p w:rsidR="00F53177" w:rsidRDefault="00F53177" w:rsidP="00F53177">
      <w:pPr>
        <w:pStyle w:val="Heading2"/>
        <w:rPr>
          <w:lang w:val="sr-Latn-RS" w:bidi="ar-OM"/>
        </w:rPr>
      </w:pPr>
      <w:bookmarkStart w:id="18" w:name="_Toc433727274"/>
      <w:r>
        <w:rPr>
          <w:lang w:val="sr-Latn-RS" w:bidi="ar-OM"/>
        </w:rPr>
        <w:t>price</w:t>
      </w:r>
      <w:bookmarkEnd w:id="18"/>
    </w:p>
    <w:p w:rsidR="00F53177" w:rsidRPr="00F53177" w:rsidRDefault="00F53177" w:rsidP="00F53177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F53177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F53177" w:rsidRDefault="00F53177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F53177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F53177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double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iznos</w:t>
            </w:r>
          </w:p>
        </w:tc>
      </w:tr>
      <w:tr w:rsidR="00F53177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Pr="009A2856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currency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 enum</w:t>
            </w:r>
            <w:r w:rsidRPr="009A2856">
              <w:rPr>
                <w:lang w:val="sr-Latn-RS" w:bidi="ar-OM"/>
              </w:rPr>
              <w:t xml:space="preserve"> 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 iz globalne liste, oznake valuta</w:t>
            </w:r>
          </w:p>
        </w:tc>
      </w:tr>
      <w:tr w:rsidR="00F53177" w:rsidRPr="00C00DB8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F53177" w:rsidRDefault="00F53177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description</w:t>
            </w:r>
          </w:p>
        </w:tc>
        <w:tc>
          <w:tcPr>
            <w:tcW w:w="3117" w:type="dxa"/>
            <w:gridSpan w:val="2"/>
          </w:tcPr>
          <w:p w:rsidR="00F53177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F53177" w:rsidRPr="009A2856" w:rsidRDefault="00F53177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C00DB8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Default="00B65020" w:rsidP="00F53177">
      <w:pPr>
        <w:pStyle w:val="Heading2"/>
        <w:rPr>
          <w:lang w:val="sr-Latn-RS" w:bidi="ar-OM"/>
        </w:rPr>
      </w:pPr>
      <w:bookmarkStart w:id="19" w:name="_Toc433727275"/>
      <w:r>
        <w:rPr>
          <w:lang w:val="sr-Latn-RS" w:bidi="ar-OM"/>
        </w:rPr>
        <w:lastRenderedPageBreak/>
        <w:t>financial_plan</w:t>
      </w:r>
      <w:bookmarkEnd w:id="19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name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varchar(100)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ime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description </w:t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text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opis</w:t>
            </w:r>
          </w:p>
        </w:tc>
      </w:tr>
    </w:tbl>
    <w:p w:rsidR="00842F13" w:rsidRDefault="00842F13" w:rsidP="00F53177">
      <w:pPr>
        <w:pStyle w:val="Heading2"/>
        <w:rPr>
          <w:lang w:val="sr-Latn-RS" w:bidi="ar-OM"/>
        </w:rPr>
      </w:pPr>
      <w:r>
        <w:rPr>
          <w:lang w:val="sr-Latn-RS" w:bidi="ar-OM"/>
        </w:rPr>
        <w:br w:type="page"/>
      </w:r>
    </w:p>
    <w:p w:rsidR="00B65020" w:rsidRDefault="00B65020" w:rsidP="00B65020">
      <w:pPr>
        <w:pStyle w:val="Heading2"/>
        <w:rPr>
          <w:lang w:val="sr-Latn-RS" w:bidi="ar-OM"/>
        </w:rPr>
      </w:pPr>
      <w:bookmarkStart w:id="20" w:name="_Toc433727276"/>
      <w:r>
        <w:rPr>
          <w:lang w:val="sr-Latn-RS" w:bidi="ar-OM"/>
        </w:rPr>
        <w:lastRenderedPageBreak/>
        <w:t>financial_plan_entity_definition_price</w:t>
      </w:r>
      <w:bookmarkEnd w:id="20"/>
    </w:p>
    <w:p w:rsidR="00B65020" w:rsidRP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id 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financial_plan_id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 xml:space="preserve">int 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price_id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time_unit</w:t>
            </w:r>
          </w:p>
        </w:tc>
        <w:tc>
          <w:tcPr>
            <w:tcW w:w="3117" w:type="dxa"/>
            <w:gridSpan w:val="2"/>
          </w:tcPr>
          <w:p w:rsidR="00B65020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enum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(min, hour, day)</w:t>
            </w:r>
          </w:p>
        </w:tc>
      </w:tr>
    </w:tbl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rPr>
          <w:lang w:val="sr-Latn-RS" w:bidi="ar-OM"/>
        </w:rPr>
      </w:pPr>
    </w:p>
    <w:p w:rsidR="00B65020" w:rsidRDefault="00B65020" w:rsidP="00B65020">
      <w:pPr>
        <w:pStyle w:val="Heading2"/>
        <w:rPr>
          <w:lang w:val="sr-Latn-RS" w:bidi="ar-OM"/>
        </w:rPr>
      </w:pPr>
      <w:bookmarkStart w:id="21" w:name="_Toc433727277"/>
      <w:r>
        <w:rPr>
          <w:lang w:val="sr-Latn-RS" w:bidi="ar-OM"/>
        </w:rPr>
        <w:t>attribute</w:t>
      </w:r>
      <w:bookmarkEnd w:id="21"/>
    </w:p>
    <w:p w:rsidR="00B65020" w:rsidRDefault="00B65020" w:rsidP="00B65020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B65020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B65020" w:rsidRDefault="00B65020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B65020" w:rsidRDefault="00B65020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B65020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B65020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</w:t>
            </w:r>
            <w:r w:rsidR="00B65020" w:rsidRPr="009A2856">
              <w:rPr>
                <w:lang w:val="sr-Latn-RS" w:bidi="ar-OM"/>
              </w:rPr>
              <w:t xml:space="preserve">id </w:t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  <w:r w:rsidR="00B65020"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B65020" w:rsidRPr="009A2856" w:rsidRDefault="00B65020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2113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21135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attribute_code</w:t>
            </w:r>
          </w:p>
        </w:tc>
        <w:tc>
          <w:tcPr>
            <w:tcW w:w="3117" w:type="dxa"/>
            <w:gridSpan w:val="2"/>
          </w:tcPr>
          <w:p w:rsidR="00D21135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21135" w:rsidRPr="009A2856" w:rsidRDefault="00D2113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label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char(50)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type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char(20)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sort_order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B65020" w:rsidRPr="00B65020" w:rsidRDefault="00B65020" w:rsidP="00B65020">
      <w:pPr>
        <w:rPr>
          <w:lang w:val="sr-Latn-RS" w:bidi="ar-OM"/>
        </w:rPr>
      </w:pPr>
    </w:p>
    <w:p w:rsidR="00B65020" w:rsidRDefault="00D47FFA" w:rsidP="00D47FFA">
      <w:pPr>
        <w:pStyle w:val="Heading2"/>
        <w:rPr>
          <w:lang w:val="sr-Latn-RS" w:bidi="ar-OM"/>
        </w:rPr>
      </w:pPr>
      <w:bookmarkStart w:id="22" w:name="_Toc433727278"/>
      <w:r>
        <w:rPr>
          <w:lang w:val="sr-Latn-RS" w:bidi="ar-OM"/>
        </w:rPr>
        <w:t>entity_definition_attribute</w:t>
      </w:r>
      <w:bookmarkEnd w:id="22"/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47FFA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47FFA" w:rsidRDefault="00D47FFA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Pr="009A2856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entity_definition_id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47FFA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47FFA" w:rsidRDefault="00D47FFA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47FFA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47FFA" w:rsidRPr="009A2856" w:rsidRDefault="00D47FFA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47FFA" w:rsidRDefault="00D47FFA" w:rsidP="00D47FFA">
      <w:pPr>
        <w:rPr>
          <w:lang w:val="sr-Latn-RS" w:bidi="ar-OM"/>
        </w:rPr>
      </w:pPr>
    </w:p>
    <w:p w:rsidR="00D47FFA" w:rsidRDefault="00D03B94" w:rsidP="00D03B94">
      <w:pPr>
        <w:pStyle w:val="Heading2"/>
        <w:rPr>
          <w:lang w:val="sr-Latn-RS" w:bidi="ar-OM"/>
        </w:rPr>
      </w:pPr>
      <w:bookmarkStart w:id="23" w:name="_Toc433727279"/>
      <w:r>
        <w:rPr>
          <w:lang w:val="sr-Latn-RS" w:bidi="ar-OM"/>
        </w:rPr>
        <w:t>entity_value_int</w:t>
      </w:r>
      <w:bookmarkEnd w:id="23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Pr="00D03B94" w:rsidRDefault="00D03B94" w:rsidP="00D03B94">
      <w:pPr>
        <w:rPr>
          <w:lang w:val="sr-Latn-RS" w:bidi="ar-OM"/>
        </w:rPr>
      </w:pPr>
    </w:p>
    <w:p w:rsidR="00B65020" w:rsidRDefault="00D03B94" w:rsidP="00D03B94">
      <w:pPr>
        <w:pStyle w:val="Heading2"/>
        <w:rPr>
          <w:lang w:val="sr-Latn-RS" w:bidi="ar-OM"/>
        </w:rPr>
      </w:pPr>
      <w:bookmarkStart w:id="24" w:name="_Toc433727280"/>
      <w:r>
        <w:rPr>
          <w:lang w:val="sr-Latn-RS" w:bidi="ar-OM"/>
        </w:rPr>
        <w:lastRenderedPageBreak/>
        <w:t>entity_value_char</w:t>
      </w:r>
      <w:bookmarkEnd w:id="24"/>
    </w:p>
    <w:p w:rsidR="00D03B94" w:rsidRP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varchar(255)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P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25" w:name="_Toc433727281"/>
      <w:r>
        <w:rPr>
          <w:lang w:val="sr-Latn-RS" w:bidi="ar-OM"/>
        </w:rPr>
        <w:t>entity_value_double</w:t>
      </w:r>
      <w:bookmarkEnd w:id="25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double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rPr>
          <w:lang w:val="sr-Latn-RS" w:bidi="ar-OM"/>
        </w:rPr>
      </w:pPr>
    </w:p>
    <w:p w:rsidR="00D03B94" w:rsidRDefault="00D03B94" w:rsidP="00D03B94">
      <w:pPr>
        <w:pStyle w:val="Heading2"/>
        <w:rPr>
          <w:lang w:val="sr-Latn-RS" w:bidi="ar-OM"/>
        </w:rPr>
      </w:pPr>
      <w:bookmarkStart w:id="26" w:name="_Toc433727282"/>
      <w:r>
        <w:rPr>
          <w:lang w:val="sr-Latn-RS" w:bidi="ar-OM"/>
        </w:rPr>
        <w:t>entity_value_datetime</w:t>
      </w:r>
      <w:bookmarkEnd w:id="26"/>
    </w:p>
    <w:p w:rsidR="00D03B94" w:rsidRDefault="00D03B94" w:rsidP="00D03B94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D03B94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D03B94" w:rsidRDefault="00D03B94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Pr="009A2856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D03B94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D03B94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D03B94" w:rsidRDefault="00D03B94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D03B94" w:rsidRDefault="00D03B94" w:rsidP="00D03B94">
            <w:pPr>
              <w:tabs>
                <w:tab w:val="left" w:pos="634"/>
              </w:tabs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timestamp</w:t>
            </w:r>
          </w:p>
        </w:tc>
        <w:tc>
          <w:tcPr>
            <w:tcW w:w="3117" w:type="dxa"/>
            <w:gridSpan w:val="2"/>
          </w:tcPr>
          <w:p w:rsidR="00D03B94" w:rsidRPr="009A2856" w:rsidRDefault="00D03B94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D03B94" w:rsidRDefault="00D03B94" w:rsidP="00D03B94">
      <w:pPr>
        <w:rPr>
          <w:lang w:val="sr-Latn-RS" w:bidi="ar-OM"/>
        </w:rPr>
      </w:pPr>
    </w:p>
    <w:p w:rsidR="009D5A55" w:rsidRDefault="009D5A55" w:rsidP="009D5A55">
      <w:pPr>
        <w:pStyle w:val="Heading2"/>
        <w:rPr>
          <w:lang w:val="sr-Latn-RS" w:bidi="ar-OM"/>
        </w:rPr>
      </w:pPr>
      <w:bookmarkStart w:id="27" w:name="_Toc433727283"/>
      <w:r>
        <w:rPr>
          <w:lang w:val="sr-Latn-RS" w:bidi="ar-OM"/>
        </w:rPr>
        <w:t>entity_value_text</w:t>
      </w:r>
      <w:bookmarkEnd w:id="27"/>
    </w:p>
    <w:p w:rsidR="009D5A55" w:rsidRDefault="009D5A55" w:rsidP="009D5A55">
      <w:pPr>
        <w:rPr>
          <w:lang w:val="sr-Latn-RS" w:bidi="ar-OM"/>
        </w:rPr>
      </w:pPr>
    </w:p>
    <w:tbl>
      <w:tblPr>
        <w:tblStyle w:val="GridTable2"/>
        <w:tblW w:w="0" w:type="auto"/>
        <w:tblLayout w:type="fixed"/>
        <w:tblLook w:val="04A0" w:firstRow="1" w:lastRow="0" w:firstColumn="1" w:lastColumn="0" w:noHBand="0" w:noVBand="1"/>
      </w:tblPr>
      <w:tblGrid>
        <w:gridCol w:w="3087"/>
        <w:gridCol w:w="29"/>
        <w:gridCol w:w="3026"/>
        <w:gridCol w:w="91"/>
        <w:gridCol w:w="2874"/>
        <w:gridCol w:w="243"/>
      </w:tblGrid>
      <w:tr w:rsidR="009D5A55" w:rsidTr="000C77FA">
        <w:trPr>
          <w:gridAfter w:val="1"/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wAfter w:w="243" w:type="dxa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087" w:type="dxa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Field Name</w:t>
            </w:r>
          </w:p>
        </w:tc>
        <w:tc>
          <w:tcPr>
            <w:tcW w:w="305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Type</w:t>
            </w:r>
          </w:p>
        </w:tc>
        <w:tc>
          <w:tcPr>
            <w:tcW w:w="2965" w:type="dxa"/>
            <w:gridSpan w:val="2"/>
          </w:tcPr>
          <w:p w:rsidR="009D5A55" w:rsidRDefault="009D5A55" w:rsidP="000C77F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Field Description</w:t>
            </w: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id</w:t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  <w:r w:rsidRPr="009A2856">
              <w:rPr>
                <w:lang w:val="sr-Latn-RS" w:bidi="ar-OM"/>
              </w:rPr>
              <w:tab/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 w:rsidRPr="009A2856">
              <w:rPr>
                <w:lang w:val="sr-Latn-RS" w:bidi="ar-OM"/>
              </w:rPr>
              <w:t xml:space="preserve"> serial, primary key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Pr="009A2856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entity_id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entity_defintion_id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attribute_id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int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  <w:tr w:rsidR="009D5A55" w:rsidRPr="009A2856" w:rsidTr="000C77F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16" w:type="dxa"/>
            <w:gridSpan w:val="2"/>
          </w:tcPr>
          <w:p w:rsidR="009D5A55" w:rsidRDefault="009D5A55" w:rsidP="000C77FA">
            <w:pPr>
              <w:rPr>
                <w:lang w:val="sr-Latn-RS" w:bidi="ar-OM"/>
              </w:rPr>
            </w:pPr>
            <w:r>
              <w:rPr>
                <w:lang w:val="sr-Latn-RS" w:bidi="ar-OM"/>
              </w:rPr>
              <w:t>value</w:t>
            </w:r>
          </w:p>
        </w:tc>
        <w:tc>
          <w:tcPr>
            <w:tcW w:w="3117" w:type="dxa"/>
            <w:gridSpan w:val="2"/>
          </w:tcPr>
          <w:p w:rsidR="009D5A55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  <w:r>
              <w:rPr>
                <w:lang w:val="sr-Latn-RS" w:bidi="ar-OM"/>
              </w:rPr>
              <w:t>text</w:t>
            </w:r>
          </w:p>
        </w:tc>
        <w:tc>
          <w:tcPr>
            <w:tcW w:w="3117" w:type="dxa"/>
            <w:gridSpan w:val="2"/>
          </w:tcPr>
          <w:p w:rsidR="009D5A55" w:rsidRPr="009A2856" w:rsidRDefault="009D5A55" w:rsidP="000C77F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sr-Latn-RS" w:bidi="ar-OM"/>
              </w:rPr>
            </w:pPr>
          </w:p>
        </w:tc>
      </w:tr>
    </w:tbl>
    <w:p w:rsidR="009D5A55" w:rsidRPr="009D5A55" w:rsidRDefault="009D5A55" w:rsidP="009D5A55">
      <w:pPr>
        <w:rPr>
          <w:lang w:val="sr-Latn-RS" w:bidi="ar-OM"/>
        </w:rPr>
      </w:pPr>
    </w:p>
    <w:p w:rsidR="000C77FA" w:rsidRDefault="000C77FA" w:rsidP="00842F13">
      <w:pPr>
        <w:pStyle w:val="Heading1"/>
        <w:rPr>
          <w:lang w:val="sr-Latn-RS" w:bidi="ar-OM"/>
        </w:rPr>
      </w:pPr>
      <w:bookmarkStart w:id="28" w:name="_Toc433727284"/>
      <w:r>
        <w:rPr>
          <w:lang w:val="sr-Latn-RS" w:bidi="ar-OM"/>
        </w:rPr>
        <w:t>Use Cases – Views</w:t>
      </w:r>
      <w:bookmarkEnd w:id="28"/>
    </w:p>
    <w:p w:rsidR="000C77FA" w:rsidRDefault="000C77FA" w:rsidP="000C77FA">
      <w:pPr>
        <w:rPr>
          <w:lang w:val="sr-Latn-RS" w:bidi="ar-OM"/>
        </w:rPr>
      </w:pPr>
    </w:p>
    <w:p w:rsidR="000C77FA" w:rsidRDefault="000C77FA" w:rsidP="000C77FA">
      <w:pPr>
        <w:pStyle w:val="Heading2"/>
        <w:rPr>
          <w:lang w:val="sr-Latn-RS" w:bidi="ar-OM"/>
        </w:rPr>
      </w:pPr>
      <w:bookmarkStart w:id="29" w:name="_Toc433727285"/>
      <w:r>
        <w:rPr>
          <w:lang w:val="sr-Latn-RS" w:bidi="ar-OM"/>
        </w:rPr>
        <w:t>Pravljenje rezervacije</w:t>
      </w:r>
      <w:bookmarkEnd w:id="29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5F1599" w:rsidRDefault="00AF742E" w:rsidP="009329C4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570547" cy="2687816"/>
            <wp:effectExtent l="0" t="0" r="0" b="0"/>
            <wp:docPr id="10" name="Picture 10" descr="https://documents.lucidchart.com/documents/b69d2588-d628-46a1-bfff-8dd0be47b20a/pages/0_0?a=690&amp;x=-16&amp;y=5&amp;w=1232&amp;h=594&amp;store=1&amp;accept=image%2F*&amp;auth=LCA%202efbffca77bef4a2db1c5f0a11d3e54ba03d709f-ts%3D14459511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documents.lucidchart.com/documents/b69d2588-d628-46a1-bfff-8dd0be47b20a/pages/0_0?a=690&amp;x=-16&amp;y=5&amp;w=1232&amp;h=594&amp;store=1&amp;accept=image%2F*&amp;auth=LCA%202efbffca77bef4a2db1c5f0a11d3e54ba03d709f-ts%3D144595117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81181" cy="269294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Pr="009329C4" w:rsidRDefault="009329C4" w:rsidP="009329C4">
      <w:pPr>
        <w:rPr>
          <w:lang w:val="sr-Latn-RS" w:bidi="ar-OM"/>
        </w:rPr>
      </w:pPr>
    </w:p>
    <w:p w:rsidR="000C77FA" w:rsidRDefault="000C77FA" w:rsidP="000C77FA">
      <w:pPr>
        <w:rPr>
          <w:lang w:val="sr-Latn-RS" w:bidi="ar-OM"/>
        </w:rPr>
      </w:pPr>
    </w:p>
    <w:p w:rsidR="000C77FA" w:rsidRDefault="009329C4" w:rsidP="009329C4">
      <w:pPr>
        <w:pStyle w:val="Heading2"/>
        <w:rPr>
          <w:lang w:val="sr-Latn-RS" w:bidi="ar-OM"/>
        </w:rPr>
      </w:pPr>
      <w:bookmarkStart w:id="30" w:name="_Toc433727286"/>
      <w:r>
        <w:rPr>
          <w:lang w:val="sr-Latn-RS" w:bidi="ar-OM"/>
        </w:rPr>
        <w:t>Klasifikacija entiteta u kategoriju</w:t>
      </w:r>
      <w:bookmarkEnd w:id="30"/>
    </w:p>
    <w:p w:rsidR="009329C4" w:rsidRPr="009329C4" w:rsidRDefault="009329C4" w:rsidP="009329C4">
      <w:pPr>
        <w:rPr>
          <w:lang w:val="sr-Latn-RS" w:bidi="ar-OM"/>
        </w:rPr>
      </w:pPr>
    </w:p>
    <w:p w:rsidR="009329C4" w:rsidRDefault="009329C4" w:rsidP="009329C4">
      <w:pPr>
        <w:rPr>
          <w:lang w:val="sr-Latn-RS" w:bidi="ar-OM"/>
        </w:rPr>
      </w:pPr>
    </w:p>
    <w:p w:rsidR="009329C4" w:rsidRPr="009329C4" w:rsidRDefault="009329C4" w:rsidP="009329C4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052621" cy="864646"/>
            <wp:effectExtent l="0" t="0" r="0" b="0"/>
            <wp:docPr id="13" name="Picture 13" descr="https://documents.lucidchart.com/documents/b69d2588-d628-46a1-bfff-8dd0be47b20a/pages/0_0?a=610&amp;x=82&amp;y=772&amp;w=825&amp;h=176&amp;store=1&amp;accept=image%2F*&amp;auth=LCA%20d39189502c48e6e590ce08da6646c725cef5619d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documents.lucidchart.com/documents/b69d2588-d628-46a1-bfff-8dd0be47b20a/pages/0_0?a=610&amp;x=82&amp;y=772&amp;w=825&amp;h=176&amp;store=1&amp;accept=image%2F*&amp;auth=LCA%20d39189502c48e6e590ce08da6646c725cef5619d-ts%3D1445859798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29454" cy="881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329C4" w:rsidRDefault="009329C4">
      <w:pPr>
        <w:rPr>
          <w:lang w:val="sr-Latn-RS" w:bidi="ar-OM"/>
        </w:rPr>
      </w:pPr>
    </w:p>
    <w:p w:rsidR="000C77FA" w:rsidRDefault="000C77FA">
      <w:pPr>
        <w:rPr>
          <w:lang w:val="sr-Latn-RS" w:bidi="ar-OM"/>
        </w:rPr>
      </w:pPr>
    </w:p>
    <w:p w:rsidR="00C15D9E" w:rsidRDefault="00C15D9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C15D9E" w:rsidRDefault="00C15D9E" w:rsidP="00C15D9E">
      <w:pPr>
        <w:pStyle w:val="Heading2"/>
        <w:rPr>
          <w:lang w:val="sr-Latn-RS" w:bidi="ar-OM"/>
        </w:rPr>
      </w:pPr>
      <w:bookmarkStart w:id="31" w:name="_Toc433727287"/>
      <w:r>
        <w:rPr>
          <w:lang w:val="sr-Latn-RS" w:bidi="ar-OM"/>
        </w:rPr>
        <w:lastRenderedPageBreak/>
        <w:t>Dodavanje novog user-a</w:t>
      </w:r>
      <w:bookmarkEnd w:id="31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011970"/>
            <wp:effectExtent l="0" t="0" r="0" b="0"/>
            <wp:docPr id="14" name="Picture 14" descr="https://documents.lucidchart.com/documents/b69d2588-d628-46a1-bfff-8dd0be47b20a/pages/0_0?a=610&amp;x=-7&amp;y=1132&amp;w=1034&amp;h=176&amp;store=1&amp;accept=image%2F*&amp;auth=LCA%2063b1642a7de536647843df6a2aea5dbec5e291e3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s://documents.lucidchart.com/documents/b69d2588-d628-46a1-bfff-8dd0be47b20a/pages/0_0?a=610&amp;x=-7&amp;y=1132&amp;w=1034&amp;h=176&amp;store=1&amp;accept=image%2F*&amp;auth=LCA%2063b1642a7de536647843df6a2aea5dbec5e291e3-ts%3D144585979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119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pStyle w:val="Heading2"/>
        <w:rPr>
          <w:lang w:val="sr-Latn-RS" w:bidi="ar-OM"/>
        </w:rPr>
      </w:pPr>
      <w:bookmarkStart w:id="32" w:name="_Toc433727288"/>
      <w:r>
        <w:rPr>
          <w:lang w:val="sr-Latn-RS" w:bidi="ar-OM"/>
        </w:rPr>
        <w:t>Finansijski plan i cene</w:t>
      </w:r>
      <w:bookmarkEnd w:id="32"/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43600" cy="1540765"/>
            <wp:effectExtent l="0" t="0" r="0" b="0"/>
            <wp:docPr id="16" name="Picture 16" descr="https://documents.lucidchart.com/documents/b69d2588-d628-46a1-bfff-8dd0be47b20a/pages/0_0?a=614&amp;x=2&amp;y=1405&amp;w=1276&amp;h=330&amp;store=1&amp;accept=image%2F*&amp;auth=LCA%20bec5295668ccc347f93545a70d84867a800f8bfc-ts%3D144585979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https://documents.lucidchart.com/documents/b69d2588-d628-46a1-bfff-8dd0be47b20a/pages/0_0?a=614&amp;x=2&amp;y=1405&amp;w=1276&amp;h=330&amp;store=1&amp;accept=image%2F*&amp;auth=LCA%20bec5295668ccc347f93545a70d84867a800f8bfc-ts%3D1445859798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07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0259" w:rsidRDefault="00880259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br w:type="page"/>
      </w:r>
    </w:p>
    <w:p w:rsidR="005F1599" w:rsidRDefault="00880259" w:rsidP="00880259">
      <w:pPr>
        <w:pStyle w:val="Heading2"/>
        <w:rPr>
          <w:lang w:val="sr-Latn-RS" w:bidi="ar-OM"/>
        </w:rPr>
      </w:pPr>
      <w:bookmarkStart w:id="33" w:name="_Toc433727289"/>
      <w:r>
        <w:rPr>
          <w:lang w:val="sr-Latn-RS" w:bidi="ar-OM"/>
        </w:rPr>
        <w:lastRenderedPageBreak/>
        <w:t>Povezivanje entiteta i atributa</w:t>
      </w:r>
      <w:bookmarkEnd w:id="33"/>
    </w:p>
    <w:p w:rsidR="00880259" w:rsidRDefault="00880259" w:rsidP="00880259">
      <w:pPr>
        <w:rPr>
          <w:lang w:val="sr-Latn-RS" w:bidi="ar-OM"/>
        </w:rPr>
      </w:pPr>
    </w:p>
    <w:p w:rsidR="00880259" w:rsidRPr="00880259" w:rsidRDefault="00880259" w:rsidP="0088025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4807612" cy="4807612"/>
            <wp:effectExtent l="0" t="0" r="0" b="0"/>
            <wp:docPr id="11" name="Picture 11" descr="https://documents.lucidchart.com/documents/c92c8111-0406-428c-bcef-6f9335427a43/pages/33_2?a=458&amp;x=28&amp;y=108&amp;w=1144&amp;h=1144&amp;store=1&amp;accept=image%2F*&amp;auth=LCA%2030789dc1ae17e690f75d7f4d1cba01c3d64a65b2-ts%3D14459513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documents.lucidchart.com/documents/c92c8111-0406-428c-bcef-6f9335427a43/pages/33_2?a=458&amp;x=28&amp;y=108&amp;w=1144&amp;h=1144&amp;store=1&amp;accept=image%2F*&amp;auth=LCA%2030789dc1ae17e690f75d7f4d1cba01c3d64a65b2-ts%3D144595137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15454" cy="481545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5D9E" w:rsidRDefault="00C15D9E" w:rsidP="00C15D9E">
      <w:pPr>
        <w:rPr>
          <w:lang w:val="sr-Latn-RS" w:bidi="ar-OM"/>
        </w:rPr>
      </w:pPr>
    </w:p>
    <w:p w:rsidR="00C15D9E" w:rsidRDefault="00C15D9E" w:rsidP="00C15D9E">
      <w:pPr>
        <w:rPr>
          <w:lang w:val="sr-Latn-RS" w:bidi="ar-OM"/>
        </w:rPr>
      </w:pPr>
    </w:p>
    <w:p w:rsidR="00490BEC" w:rsidRDefault="00C15D9E" w:rsidP="00C15D9E">
      <w:pPr>
        <w:pStyle w:val="Heading1"/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Default="00490BEC" w:rsidP="00C15D9E">
      <w:pPr>
        <w:pStyle w:val="Heading1"/>
        <w:rPr>
          <w:lang w:val="sr-Latn-RS" w:bidi="ar-OM"/>
        </w:rPr>
      </w:pPr>
      <w:bookmarkStart w:id="34" w:name="_Toc433727290"/>
      <w:r>
        <w:rPr>
          <w:lang w:val="sr-Latn-RS" w:bidi="ar-OM"/>
        </w:rPr>
        <w:lastRenderedPageBreak/>
        <w:t>Kategorizaija korisnika, uloge i zadaci</w:t>
      </w:r>
      <w:bookmarkEnd w:id="34"/>
    </w:p>
    <w:p w:rsidR="00490BEC" w:rsidRDefault="00490BEC" w:rsidP="00490BEC">
      <w:pPr>
        <w:rPr>
          <w:lang w:val="sr-Latn-RS" w:bidi="ar-OM"/>
        </w:rPr>
      </w:pP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Potrebno je definisati razne nivoe korisnika u zavisnosti od njihovih uloga i dodeliti im privilegije za odredjene taskove u okviru aplikacije.</w:t>
      </w:r>
    </w:p>
    <w:p w:rsidR="00490BEC" w:rsidRDefault="00490BEC" w:rsidP="00490BEC">
      <w:pPr>
        <w:rPr>
          <w:lang w:val="sr-Latn-RS" w:bidi="ar-OM"/>
        </w:rPr>
      </w:pPr>
      <w:r>
        <w:rPr>
          <w:lang w:val="sr-Latn-RS" w:bidi="ar-OM"/>
        </w:rPr>
        <w:t>Potrebna su na bar tri nivoa korisnika: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Administrator  </w:t>
      </w:r>
    </w:p>
    <w:p w:rsidR="00490BEC" w:rsidRDefault="00490BEC" w:rsidP="00490BEC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Konfiguriše sistem </w:t>
      </w:r>
    </w:p>
    <w:p w:rsidR="00490BEC" w:rsidRP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 xml:space="preserve">Formira i uređuje listu tipova objekata (tip </w:t>
      </w:r>
      <w:r w:rsidRPr="00490BEC">
        <w:rPr>
          <w:lang w:val="sr-Latn-RS" w:bidi="ar-OM"/>
        </w:rPr>
        <w:t xml:space="preserve">-&gt; </w:t>
      </w:r>
      <w:r>
        <w:rPr>
          <w:lang w:val="sr-Latn-RS" w:bidi="ar-OM"/>
        </w:rPr>
        <w:t>gruba podela, primer. tipovi su – soba, bungalov, brod, kancelarija, sportska sala itd.), dodaje, menja, briše tipove.</w:t>
      </w:r>
    </w:p>
    <w:p w:rsidR="00490BEC" w:rsidRDefault="00490BEC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uređuje listu definicija entiteta (definicija -&gt; finija podela, primer: jednokrevetna, dvokrevetna, trokrevetna soba ili apartman), dodaje, menja, briše definicije objekata.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mail-adresu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korisnike sistema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blokira, briše nove korisnike</w:t>
      </w:r>
    </w:p>
    <w:p w:rsidR="000502E2" w:rsidRDefault="000502E2" w:rsidP="00490BEC">
      <w:pPr>
        <w:pStyle w:val="ListParagraph"/>
        <w:numPr>
          <w:ilvl w:val="2"/>
          <w:numId w:val="20"/>
        </w:numPr>
        <w:rPr>
          <w:lang w:val="sr-Latn-RS" w:bidi="ar-OM"/>
        </w:rPr>
      </w:pPr>
      <w:r>
        <w:rPr>
          <w:lang w:val="sr-Latn-RS" w:bidi="ar-OM"/>
        </w:rPr>
        <w:t>Dodaje, menja, blokira i briše prvilegije korisnika</w:t>
      </w:r>
    </w:p>
    <w:p w:rsidR="000502E2" w:rsidRDefault="00490BEC" w:rsidP="000502E2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Power User</w:t>
      </w:r>
      <w:r w:rsidR="000502E2">
        <w:rPr>
          <w:lang w:val="sr-Latn-RS" w:bidi="ar-OM"/>
        </w:rPr>
        <w:t xml:space="preserve"> (Manager)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Formira i uredjuje listu objekata. Dodaje, menja ili briše objekte, koji pripadaju jednoj od postojećih definicija u bazi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Uredjuje i menja finansijski plan, dodaje nove finanskijske planove.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Pregleda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Konfiguriše nove izveštaje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bazu klijenata</w:t>
      </w:r>
    </w:p>
    <w:p w:rsidR="000502E2" w:rsidRDefault="000502E2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Generiše poruke sa novostima za klijente.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0502E2" w:rsidRDefault="00152150" w:rsidP="000502E2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Može da privremeno ili permanentno poništi rezervaciju.</w:t>
      </w:r>
    </w:p>
    <w:p w:rsidR="00490BEC" w:rsidRDefault="00490BEC" w:rsidP="00490BEC">
      <w:pPr>
        <w:pStyle w:val="ListParagraph"/>
        <w:numPr>
          <w:ilvl w:val="0"/>
          <w:numId w:val="20"/>
        </w:numPr>
        <w:rPr>
          <w:lang w:val="sr-Latn-RS" w:bidi="ar-OM"/>
        </w:rPr>
      </w:pPr>
      <w:r>
        <w:rPr>
          <w:lang w:val="sr-Latn-RS" w:bidi="ar-OM"/>
        </w:rPr>
        <w:t>User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Pravi novu rezervaciju, menja ili poništava postojeću.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Unosi novog korisnika/klijenta, menja podatke o korisniku/klijentu.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zauzetost(rezervisanost) resursa po vremenskom domenu.</w:t>
      </w:r>
    </w:p>
    <w:p w:rsidR="00152150" w:rsidRDefault="00152150" w:rsidP="00152150">
      <w:pPr>
        <w:pStyle w:val="ListParagraph"/>
        <w:numPr>
          <w:ilvl w:val="1"/>
          <w:numId w:val="20"/>
        </w:numPr>
        <w:rPr>
          <w:lang w:val="sr-Latn-RS" w:bidi="ar-OM"/>
        </w:rPr>
      </w:pPr>
      <w:r>
        <w:rPr>
          <w:lang w:val="sr-Latn-RS" w:bidi="ar-OM"/>
        </w:rPr>
        <w:t>Ima uvid u trenutno stanje resursa (spremni, u sredjivanju, van funkcije itd.)</w:t>
      </w:r>
    </w:p>
    <w:p w:rsidR="00152150" w:rsidRPr="00152150" w:rsidRDefault="00152150" w:rsidP="00954F8F">
      <w:pPr>
        <w:pStyle w:val="ListParagraph"/>
        <w:ind w:left="1440"/>
        <w:rPr>
          <w:lang w:val="sr-Latn-RS" w:bidi="ar-OM"/>
        </w:rPr>
      </w:pPr>
    </w:p>
    <w:p w:rsidR="00490BEC" w:rsidRDefault="00490BEC">
      <w:pPr>
        <w:rPr>
          <w:lang w:val="sr-Latn-RS" w:bidi="ar-OM"/>
        </w:rPr>
      </w:pPr>
      <w:r>
        <w:rPr>
          <w:lang w:val="sr-Latn-RS" w:bidi="ar-OM"/>
        </w:rPr>
        <w:br w:type="page"/>
      </w:r>
    </w:p>
    <w:p w:rsidR="00490BEC" w:rsidRPr="00490BEC" w:rsidRDefault="00490BEC" w:rsidP="00490BEC">
      <w:pPr>
        <w:rPr>
          <w:lang w:val="sr-Latn-RS" w:bidi="ar-OM"/>
        </w:rPr>
      </w:pPr>
    </w:p>
    <w:p w:rsidR="00330F6A" w:rsidRDefault="0083545B" w:rsidP="00C15D9E">
      <w:pPr>
        <w:pStyle w:val="Heading1"/>
        <w:rPr>
          <w:lang w:val="sr-Latn-RS" w:bidi="ar-OM"/>
        </w:rPr>
      </w:pPr>
      <w:bookmarkStart w:id="35" w:name="_Toc433727291"/>
      <w:r>
        <w:rPr>
          <w:lang w:val="sr-Latn-RS" w:bidi="ar-OM"/>
        </w:rPr>
        <w:t>Korisnički modul (User)</w:t>
      </w:r>
      <w:bookmarkEnd w:id="35"/>
    </w:p>
    <w:p w:rsidR="00842F13" w:rsidRDefault="00842F13" w:rsidP="00842F13">
      <w:pPr>
        <w:pStyle w:val="Heading2"/>
        <w:rPr>
          <w:lang w:val="sr-Latn-RS" w:bidi="ar-OM"/>
        </w:rPr>
      </w:pPr>
      <w:bookmarkStart w:id="36" w:name="_Toc433727292"/>
      <w:r>
        <w:rPr>
          <w:lang w:val="sr-Latn-RS" w:bidi="ar-OM"/>
        </w:rPr>
        <w:t>Glavni</w:t>
      </w:r>
      <w:bookmarkEnd w:id="36"/>
    </w:p>
    <w:p w:rsidR="00842F13" w:rsidRDefault="00842F13" w:rsidP="00842F13">
      <w:pPr>
        <w:rPr>
          <w:lang w:val="sr-Latn-RS" w:bidi="ar-OM"/>
        </w:rPr>
      </w:pPr>
    </w:p>
    <w:p w:rsidR="00842F13" w:rsidRPr="007B332A" w:rsidRDefault="00842F13" w:rsidP="007B332A">
      <w:pPr>
        <w:pStyle w:val="Heading3"/>
        <w:rPr>
          <w:lang w:val="sr-Latn-RS" w:bidi="ar-OM"/>
        </w:rPr>
      </w:pPr>
      <w:bookmarkStart w:id="37" w:name="_Toc433727293"/>
      <w:r>
        <w:rPr>
          <w:lang w:val="sr-Latn-RS" w:bidi="ar-OM"/>
        </w:rPr>
        <w:t>Opis</w:t>
      </w:r>
      <w:bookmarkEnd w:id="37"/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Header</w:t>
      </w:r>
    </w:p>
    <w:p w:rsidR="007B332A" w:rsidRDefault="007B332A" w:rsidP="00842F13">
      <w:pPr>
        <w:rPr>
          <w:lang w:val="sr-Latn-RS" w:bidi="ar-OM"/>
        </w:rPr>
      </w:pPr>
      <w:r>
        <w:rPr>
          <w:lang w:val="sr-Latn-RS" w:bidi="ar-OM"/>
        </w:rPr>
        <w:t>Linkovi na listu soba (Objekata), klijenata, log out.</w:t>
      </w:r>
    </w:p>
    <w:p w:rsid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Gornji deo ekrana</w:t>
      </w:r>
    </w:p>
    <w:p w:rsidR="007B332A" w:rsidRDefault="007B332A" w:rsidP="007B332A">
      <w:pPr>
        <w:rPr>
          <w:lang w:val="sr-Latn-RS" w:bidi="ar-OM"/>
        </w:rPr>
      </w:pPr>
      <w:r>
        <w:rPr>
          <w:lang w:val="sr-Latn-RS" w:bidi="ar-OM"/>
        </w:rPr>
        <w:t xml:space="preserve">U gornjem delu ekrana polja za pretragu po datumu dolaska, datumu odlaska, imenu klijenta, broju rezervacije, statusu rezervacije. </w:t>
      </w:r>
    </w:p>
    <w:p w:rsidR="007B332A" w:rsidRPr="007B332A" w:rsidRDefault="007B332A" w:rsidP="007B332A">
      <w:pPr>
        <w:pStyle w:val="Heading4"/>
        <w:rPr>
          <w:lang w:val="sr-Latn-RS" w:bidi="ar-OM"/>
        </w:rPr>
      </w:pPr>
      <w:r>
        <w:rPr>
          <w:lang w:val="sr-Latn-RS" w:bidi="ar-OM"/>
        </w:rPr>
        <w:t>Donji deo ekrana</w:t>
      </w:r>
    </w:p>
    <w:p w:rsidR="007B332A" w:rsidRDefault="00842F13" w:rsidP="00842F13">
      <w:pPr>
        <w:rPr>
          <w:lang w:val="sr-Latn-RS" w:bidi="ar-OM"/>
        </w:rPr>
      </w:pPr>
      <w:r>
        <w:rPr>
          <w:lang w:val="sr-Latn-RS" w:bidi="ar-OM"/>
        </w:rPr>
        <w:t>Lista postojećih re</w:t>
      </w:r>
      <w:r w:rsidR="007B332A">
        <w:rPr>
          <w:lang w:val="sr-Latn-RS" w:bidi="ar-OM"/>
        </w:rPr>
        <w:t>zervacija.</w:t>
      </w:r>
    </w:p>
    <w:p w:rsidR="007B332A" w:rsidRDefault="00FB2E1E" w:rsidP="00FB2E1E">
      <w:pPr>
        <w:pStyle w:val="Heading3"/>
        <w:rPr>
          <w:lang w:bidi="ar-OM"/>
        </w:rPr>
      </w:pPr>
      <w:bookmarkStart w:id="38" w:name="_Toc433727294"/>
      <w:proofErr w:type="spellStart"/>
      <w:r>
        <w:rPr>
          <w:lang w:bidi="ar-OM"/>
        </w:rPr>
        <w:t>Prikaz</w:t>
      </w:r>
      <w:bookmarkEnd w:id="38"/>
      <w:proofErr w:type="spellEnd"/>
    </w:p>
    <w:p w:rsidR="00FB2E1E" w:rsidRDefault="00FB2E1E" w:rsidP="00FB2E1E">
      <w:pPr>
        <w:rPr>
          <w:lang w:bidi="ar-OM"/>
        </w:rPr>
      </w:pPr>
    </w:p>
    <w:p w:rsidR="00FB2E1E" w:rsidRDefault="00FB2E1E" w:rsidP="00FB2E1E">
      <w:pPr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5943600" cy="33153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lavna forma 1.png"/>
                    <pic:cNvPicPr/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5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A49AE" w:rsidRPr="00FB2E1E" w:rsidRDefault="007A49AE" w:rsidP="007A49AE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1. </w:t>
      </w:r>
      <w:proofErr w:type="spellStart"/>
      <w:r>
        <w:rPr>
          <w:lang w:bidi="ar-OM"/>
        </w:rPr>
        <w:t>Glavna</w:t>
      </w:r>
      <w:proofErr w:type="spellEnd"/>
      <w:r>
        <w:rPr>
          <w:lang w:bidi="ar-OM"/>
        </w:rPr>
        <w:t xml:space="preserve"> forma.</w:t>
      </w:r>
    </w:p>
    <w:p w:rsidR="007B332A" w:rsidRDefault="007B332A" w:rsidP="00842F13">
      <w:pPr>
        <w:rPr>
          <w:lang w:val="sr-Latn-RS" w:bidi="ar-OM"/>
        </w:rPr>
      </w:pPr>
    </w:p>
    <w:p w:rsidR="00FB2E1E" w:rsidRDefault="00FB2E1E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28"/>
          <w:szCs w:val="28"/>
          <w:lang w:val="sr-Latn-RS" w:bidi="ar-OM"/>
        </w:rPr>
      </w:pPr>
      <w:r>
        <w:rPr>
          <w:lang w:val="sr-Latn-RS" w:bidi="ar-OM"/>
        </w:rPr>
        <w:lastRenderedPageBreak/>
        <w:br w:type="page"/>
      </w:r>
    </w:p>
    <w:p w:rsidR="00FB2E1E" w:rsidRDefault="00FB2E1E" w:rsidP="00FB2E1E">
      <w:pPr>
        <w:pStyle w:val="Heading2"/>
        <w:rPr>
          <w:lang w:val="sr-Latn-RS" w:bidi="ar-OM"/>
        </w:rPr>
      </w:pPr>
      <w:bookmarkStart w:id="39" w:name="_Toc433727295"/>
      <w:r>
        <w:rPr>
          <w:lang w:val="sr-Latn-RS" w:bidi="ar-OM"/>
        </w:rPr>
        <w:lastRenderedPageBreak/>
        <w:t>Nova rezervacija</w:t>
      </w:r>
      <w:bookmarkEnd w:id="39"/>
    </w:p>
    <w:p w:rsidR="00FB2E1E" w:rsidRDefault="00FB2E1E" w:rsidP="00FB2E1E">
      <w:pPr>
        <w:rPr>
          <w:lang w:val="sr-Latn-RS" w:bidi="ar-OM"/>
        </w:rPr>
      </w:pPr>
    </w:p>
    <w:p w:rsidR="00FB2E1E" w:rsidRDefault="00FB2E1E" w:rsidP="00FB2E1E">
      <w:pPr>
        <w:pStyle w:val="Heading3"/>
        <w:rPr>
          <w:lang w:val="sr-Latn-RS" w:bidi="ar-OM"/>
        </w:rPr>
      </w:pPr>
      <w:bookmarkStart w:id="40" w:name="_Toc433727296"/>
      <w:r>
        <w:rPr>
          <w:lang w:val="sr-Latn-RS" w:bidi="ar-OM"/>
        </w:rPr>
        <w:t>Napredno – forma sa kontrolom</w:t>
      </w:r>
      <w:bookmarkEnd w:id="40"/>
    </w:p>
    <w:p w:rsidR="00FB2E1E" w:rsidRDefault="00FB2E1E" w:rsidP="00FB2E1E">
      <w:pPr>
        <w:pStyle w:val="Heading4"/>
        <w:rPr>
          <w:lang w:val="sr-Latn-RS" w:bidi="ar-OM"/>
        </w:rPr>
      </w:pPr>
      <w:r>
        <w:rPr>
          <w:lang w:val="sr-Latn-RS" w:bidi="ar-OM"/>
        </w:rPr>
        <w:t>Opis</w:t>
      </w:r>
    </w:p>
    <w:p w:rsidR="00FB2E1E" w:rsidRDefault="00FB2E1E" w:rsidP="00FB2E1E">
      <w:pPr>
        <w:rPr>
          <w:lang w:val="sr-Latn-RS" w:bidi="ar-OM"/>
        </w:rPr>
      </w:pPr>
      <w:r>
        <w:rPr>
          <w:lang w:val="sr-Latn-RS" w:bidi="ar-OM"/>
        </w:rPr>
        <w:t>Ovo je napredniji način unosa, koji podrazumeva korišćenje</w:t>
      </w:r>
      <w:r w:rsidR="00E72A9B">
        <w:rPr>
          <w:lang w:val="sr-Latn-RS" w:bidi="ar-OM"/>
        </w:rPr>
        <w:t xml:space="preserve"> grafičke kontrole prikaza i interakcije sa sobama.</w:t>
      </w:r>
    </w:p>
    <w:p w:rsidR="00E72A9B" w:rsidRDefault="00E72A9B" w:rsidP="00FB2E1E">
      <w:pPr>
        <w:rPr>
          <w:lang w:val="sr-Latn-RS" w:bidi="ar-OM"/>
        </w:rPr>
      </w:pPr>
      <w:r>
        <w:rPr>
          <w:lang w:val="sr-Latn-RS" w:bidi="ar-OM"/>
        </w:rPr>
        <w:t>Sastoji se iz dva koraka: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Prikaz forme sa kontrolom, na kojoj se vide zauzete sobe ofarbane u drugu boju. Dvodimenzionalni dijagram, na vertikalnoj osi su predstavljene sobe a na horizontalnoj osi je predstavljenja njihova zauzetost u vremenskom rasponu. Vremenska rezolucija se može menjati selekcijom opcije iz combo-box-a u headeru (dani, sati, minuti itd.) Selekcijom kockice i drag-ovanjem miša po opsegu se rezerviše ovaj opseg. Po puštanju miša se pojavljuje forma za rezervaciju, sa već unešenim datumom dolaska i odlaska, kao i tip sobe.</w:t>
      </w:r>
    </w:p>
    <w:p w:rsidR="00E72A9B" w:rsidRDefault="00E72A9B" w:rsidP="00770F0F">
      <w:pPr>
        <w:pStyle w:val="ListParagraph"/>
        <w:numPr>
          <w:ilvl w:val="0"/>
          <w:numId w:val="15"/>
        </w:numPr>
        <w:rPr>
          <w:lang w:val="sr-Latn-RS" w:bidi="ar-OM"/>
        </w:rPr>
      </w:pPr>
      <w:r>
        <w:rPr>
          <w:lang w:val="sr-Latn-RS" w:bidi="ar-OM"/>
        </w:rPr>
        <w:t>Forma za rezervaciju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klijenta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Izbor sobe</w:t>
      </w:r>
      <w:r w:rsidR="001719B7">
        <w:rPr>
          <w:lang w:val="sr-Latn-RS" w:bidi="ar-OM"/>
        </w:rPr>
        <w:t xml:space="preserve"> (tip sobe, a po dolasku klijenta dodela broja sobe)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početka korišćenja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Datum(i vreme) prestanka korišćenja</w:t>
      </w:r>
    </w:p>
    <w:p w:rsidR="00770F0F" w:rsidRDefault="00770F0F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Broj osoba</w:t>
      </w:r>
      <w:r w:rsidR="001719B7">
        <w:rPr>
          <w:lang w:val="sr-Latn-RS" w:bidi="ar-OM"/>
        </w:rPr>
        <w:t xml:space="preserve"> (odrasli, mladi, deca)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Prateći gosti (lista pratećih gostiju)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cancel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Akcija – check out</w:t>
      </w:r>
    </w:p>
    <w:p w:rsidR="001719B7" w:rsidRDefault="001719B7" w:rsidP="00770F0F">
      <w:pPr>
        <w:pStyle w:val="ListParagraph"/>
        <w:numPr>
          <w:ilvl w:val="1"/>
          <w:numId w:val="15"/>
        </w:numPr>
        <w:rPr>
          <w:lang w:val="sr-Latn-RS" w:bidi="ar-OM"/>
        </w:rPr>
      </w:pPr>
      <w:r>
        <w:rPr>
          <w:lang w:val="sr-Latn-RS" w:bidi="ar-OM"/>
        </w:rPr>
        <w:t>Check In akcija se odradjuje automatski pri dodeli broja sobe.</w:t>
      </w:r>
    </w:p>
    <w:p w:rsidR="001719B7" w:rsidRDefault="00CB155F" w:rsidP="00CB155F">
      <w:pPr>
        <w:pStyle w:val="Heading4"/>
        <w:rPr>
          <w:lang w:val="sr-Latn-RS" w:bidi="ar-OM"/>
        </w:rPr>
      </w:pPr>
      <w:r>
        <w:rPr>
          <w:lang w:val="sr-Latn-RS" w:bidi="ar-OM"/>
        </w:rPr>
        <w:t>Dizajn</w:t>
      </w:r>
    </w:p>
    <w:p w:rsidR="00CB155F" w:rsidRDefault="00CB155F" w:rsidP="00CB155F">
      <w:pPr>
        <w:rPr>
          <w:lang w:val="sr-Latn-RS" w:bidi="ar-OM"/>
        </w:rPr>
      </w:pPr>
    </w:p>
    <w:p w:rsidR="00CB155F" w:rsidRDefault="00CB155F" w:rsidP="00CB155F">
      <w:pPr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5933440" cy="254698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3440" cy="25469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Default="00CB155F" w:rsidP="00CB155F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 xml:space="preserve">Slika 2. </w:t>
      </w:r>
      <w:r w:rsidR="00046561">
        <w:rPr>
          <w:lang w:val="sr-Latn-RS" w:bidi="ar-OM"/>
        </w:rPr>
        <w:t>Forma sa grafičkom kontrolom</w:t>
      </w:r>
      <w:r>
        <w:rPr>
          <w:lang w:val="sr-Latn-RS" w:bidi="ar-OM"/>
        </w:rPr>
        <w:t xml:space="preserve"> za rezervaciju soba</w:t>
      </w:r>
    </w:p>
    <w:p w:rsidR="00CB155F" w:rsidRDefault="00CB155F" w:rsidP="00CB155F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2751199" cy="2883877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60197" cy="2893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B155F" w:rsidRPr="00CB155F" w:rsidRDefault="00CB155F" w:rsidP="00620EF6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 xml:space="preserve">Slika 3. </w:t>
      </w:r>
      <w:r w:rsidR="00620EF6">
        <w:rPr>
          <w:lang w:val="sr-Latn-RS" w:bidi="ar-OM"/>
        </w:rPr>
        <w:t>Forma</w:t>
      </w:r>
      <w:r>
        <w:rPr>
          <w:lang w:val="sr-Latn-RS" w:bidi="ar-OM"/>
        </w:rPr>
        <w:t xml:space="preserve"> za rezervaciju</w:t>
      </w:r>
    </w:p>
    <w:p w:rsidR="001719B7" w:rsidRPr="001719B7" w:rsidRDefault="001719B7" w:rsidP="001719B7">
      <w:pPr>
        <w:rPr>
          <w:lang w:val="sr-Latn-RS" w:bidi="ar-OM"/>
        </w:rPr>
      </w:pPr>
    </w:p>
    <w:p w:rsidR="00770F0F" w:rsidRDefault="002C6310" w:rsidP="002C6310">
      <w:pPr>
        <w:pStyle w:val="Heading3"/>
        <w:rPr>
          <w:lang w:val="sr-Latn-RS" w:bidi="ar-OM"/>
        </w:rPr>
      </w:pPr>
      <w:bookmarkStart w:id="41" w:name="_Toc433727297"/>
      <w:r>
        <w:rPr>
          <w:lang w:val="sr-Latn-RS" w:bidi="ar-OM"/>
        </w:rPr>
        <w:t>Osnovna forma (bez kontrole)</w:t>
      </w:r>
      <w:bookmarkEnd w:id="41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Ukoliko nema forme sa kontrolom, unos nove rezervacije ne ide u dva koraka već samo u jednom i to u poslednjem od dva koraka navedena u prethodnom pasusu. </w:t>
      </w: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 xml:space="preserve">Podaci o rezervaciji se unose samo preko formulara na slici 3. </w:t>
      </w:r>
    </w:p>
    <w:p w:rsidR="002C6310" w:rsidRDefault="002C6310" w:rsidP="002C6310">
      <w:pPr>
        <w:rPr>
          <w:lang w:val="sr-Latn-RS" w:bidi="ar-OM"/>
        </w:rPr>
      </w:pPr>
    </w:p>
    <w:p w:rsidR="002C6310" w:rsidRDefault="00BD6545" w:rsidP="002C6310">
      <w:pPr>
        <w:pStyle w:val="Heading2"/>
        <w:rPr>
          <w:lang w:val="sr-Latn-RS" w:bidi="ar-OM"/>
        </w:rPr>
      </w:pPr>
      <w:bookmarkStart w:id="42" w:name="_Toc433727298"/>
      <w:r>
        <w:rPr>
          <w:lang w:val="sr-Latn-RS" w:bidi="ar-OM"/>
        </w:rPr>
        <w:t>Pregled klijenata</w:t>
      </w:r>
      <w:bookmarkEnd w:id="42"/>
    </w:p>
    <w:p w:rsidR="002C6310" w:rsidRDefault="002C6310" w:rsidP="002C6310">
      <w:pPr>
        <w:rPr>
          <w:lang w:val="sr-Latn-RS" w:bidi="ar-OM"/>
        </w:rPr>
      </w:pPr>
    </w:p>
    <w:p w:rsidR="002C6310" w:rsidRDefault="002C6310" w:rsidP="002C6310">
      <w:pPr>
        <w:rPr>
          <w:lang w:val="sr-Latn-RS" w:bidi="ar-OM"/>
        </w:rPr>
      </w:pPr>
      <w:r>
        <w:rPr>
          <w:lang w:val="sr-Latn-RS" w:bidi="ar-OM"/>
        </w:rPr>
        <w:t>Kliktanjem na button (...) pored tekst entrija sa imenom klijenta (slika 3. polje „Client“). Otvara se forma za prikaz i pretragu postojećih klijenata, koja ima mogućnost unosa novog klijenta.</w:t>
      </w:r>
    </w:p>
    <w:p w:rsidR="00BD6545" w:rsidRDefault="00BD6545" w:rsidP="00BD6545">
      <w:pPr>
        <w:pStyle w:val="Heading3"/>
        <w:rPr>
          <w:lang w:val="sr-Latn-RS" w:bidi="ar-OM"/>
        </w:rPr>
      </w:pPr>
      <w:bookmarkStart w:id="43" w:name="_Toc433727299"/>
      <w:r>
        <w:rPr>
          <w:lang w:val="sr-Latn-RS" w:bidi="ar-OM"/>
        </w:rPr>
        <w:t>Opis</w:t>
      </w:r>
      <w:bookmarkEnd w:id="43"/>
    </w:p>
    <w:p w:rsidR="00BD6545" w:rsidRDefault="00BD6545" w:rsidP="00BD6545">
      <w:pPr>
        <w:rPr>
          <w:lang w:val="sr-Latn-RS" w:bidi="ar-OM"/>
        </w:rPr>
      </w:pPr>
    </w:p>
    <w:p w:rsidR="00BD6545" w:rsidRDefault="00BD6545" w:rsidP="00BD6545">
      <w:pPr>
        <w:rPr>
          <w:lang w:val="sr-Latn-RS" w:bidi="ar-OM"/>
        </w:rPr>
      </w:pPr>
      <w:r>
        <w:rPr>
          <w:lang w:val="sr-Latn-RS" w:bidi="ar-OM"/>
        </w:rPr>
        <w:t>U gornjem delu se nalaze polja po kojima će se vršiti pretraga klijenata</w:t>
      </w:r>
      <w:r w:rsidR="0082402B" w:rsidRPr="0082402B">
        <w:rPr>
          <w:lang w:val="sr-Latn-RS" w:bidi="ar-OM"/>
        </w:rPr>
        <w:t xml:space="preserve"> </w:t>
      </w:r>
      <w:r w:rsidR="0082402B">
        <w:rPr>
          <w:lang w:val="sr-Latn-RS" w:bidi="ar-OM"/>
        </w:rPr>
        <w:t>(zasad napr. ime, prezime, zemlja).</w:t>
      </w:r>
    </w:p>
    <w:p w:rsidR="0082402B" w:rsidRDefault="0082402B" w:rsidP="00DC33D9">
      <w:pPr>
        <w:rPr>
          <w:lang w:val="sr-Latn-RS" w:bidi="ar-OM"/>
        </w:rPr>
      </w:pPr>
      <w:r>
        <w:rPr>
          <w:lang w:val="sr-Latn-RS" w:bidi="ar-OM"/>
        </w:rPr>
        <w:t xml:space="preserve">U donjem delu je lista registrovanih klijenata. Izborom button-a New, Edit, Delete, dodaju se novi, edituju ili brišu postojeći.  Izborom tastera „Confirm“ potvrdjuje se selekcija klijenta iz liste, koji će zatim </w:t>
      </w:r>
      <w:r>
        <w:rPr>
          <w:lang w:val="sr-Latn-RS" w:bidi="ar-OM"/>
        </w:rPr>
        <w:lastRenderedPageBreak/>
        <w:t>biti unesen u formu za novu registraciju i zatvara se forma. Izborom button-a „Cancel“ samo se zatvara forma.</w:t>
      </w:r>
    </w:p>
    <w:p w:rsidR="0082402B" w:rsidRDefault="0082402B" w:rsidP="00BD6545">
      <w:pPr>
        <w:rPr>
          <w:lang w:val="sr-Latn-RS" w:bidi="ar-OM"/>
        </w:rPr>
      </w:pPr>
      <w:r>
        <w:rPr>
          <w:lang w:val="sr-Latn-RS" w:bidi="ar-OM"/>
        </w:rPr>
        <w:t>Editovanje klijenta se vrši preko forme koja će biti opisana u sledećem odeljku (3.4 Uređivanje klijenata).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44" w:name="_Toc433727300"/>
      <w:r>
        <w:rPr>
          <w:lang w:val="sr-Latn-RS" w:bidi="ar-OM"/>
        </w:rPr>
        <w:t>Prikaz</w:t>
      </w:r>
      <w:bookmarkEnd w:id="44"/>
    </w:p>
    <w:p w:rsid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903785" cy="2769769"/>
            <wp:effectExtent l="0" t="0" r="190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Client List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2985" cy="2783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4. Lista klijenata</w:t>
      </w:r>
    </w:p>
    <w:p w:rsidR="00DC33D9" w:rsidRDefault="00DC33D9" w:rsidP="00DC33D9">
      <w:pPr>
        <w:pStyle w:val="Heading2"/>
        <w:rPr>
          <w:lang w:val="sr-Latn-RS" w:bidi="ar-OM"/>
        </w:rPr>
      </w:pPr>
      <w:bookmarkStart w:id="45" w:name="_Toc433727301"/>
      <w:r>
        <w:rPr>
          <w:lang w:val="sr-Latn-RS" w:bidi="ar-OM"/>
        </w:rPr>
        <w:t>Uređivanje podataka klijenta</w:t>
      </w:r>
      <w:bookmarkEnd w:id="45"/>
    </w:p>
    <w:p w:rsidR="00DC33D9" w:rsidRDefault="00DC33D9" w:rsidP="00DC33D9">
      <w:pPr>
        <w:rPr>
          <w:lang w:val="sr-Latn-RS" w:bidi="ar-OM"/>
        </w:rPr>
      </w:pPr>
      <w:r>
        <w:rPr>
          <w:lang w:val="sr-Latn-RS" w:bidi="ar-OM"/>
        </w:rPr>
        <w:t>Selekcijom opcije „New“ ili „Edit“ u prethodnoj formi otvara se forma sa unos / izmenu podakata klijenta.</w:t>
      </w:r>
    </w:p>
    <w:p w:rsidR="00DC33D9" w:rsidRDefault="00DC33D9" w:rsidP="00DC33D9">
      <w:pPr>
        <w:pStyle w:val="Heading3"/>
        <w:rPr>
          <w:lang w:val="sr-Latn-RS" w:bidi="ar-OM"/>
        </w:rPr>
      </w:pPr>
      <w:bookmarkStart w:id="46" w:name="_Toc433727302"/>
      <w:r>
        <w:rPr>
          <w:lang w:val="sr-Latn-RS" w:bidi="ar-OM"/>
        </w:rPr>
        <w:t>Prikaz</w:t>
      </w:r>
      <w:bookmarkEnd w:id="46"/>
    </w:p>
    <w:p w:rsidR="00DC33D9" w:rsidRPr="00DC33D9" w:rsidRDefault="00DC33D9" w:rsidP="00DC33D9">
      <w:pPr>
        <w:rPr>
          <w:lang w:val="sr-Latn-RS" w:bidi="ar-OM"/>
        </w:rPr>
      </w:pPr>
    </w:p>
    <w:p w:rsidR="00DC33D9" w:rsidRDefault="00DC33D9" w:rsidP="00DC33D9">
      <w:pPr>
        <w:jc w:val="center"/>
        <w:rPr>
          <w:lang w:val="sr-Latn-RS"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4049486" cy="2498048"/>
            <wp:effectExtent l="0" t="0" r="825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New Client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1693" cy="25055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33D9" w:rsidRPr="00DC33D9" w:rsidRDefault="00DC33D9" w:rsidP="00DC33D9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5. Unos/Izmena podataka o klijentu.</w:t>
      </w:r>
    </w:p>
    <w:p w:rsidR="00BD6545" w:rsidRDefault="00BD6545" w:rsidP="002C6310">
      <w:pPr>
        <w:rPr>
          <w:lang w:val="sr-Latn-RS" w:bidi="ar-OM"/>
        </w:rPr>
      </w:pPr>
    </w:p>
    <w:p w:rsidR="00962C5C" w:rsidRPr="00962C5C" w:rsidRDefault="0083545B" w:rsidP="00962C5C">
      <w:pPr>
        <w:pStyle w:val="Heading1"/>
        <w:rPr>
          <w:lang w:bidi="ar-OM"/>
        </w:rPr>
      </w:pPr>
      <w:bookmarkStart w:id="47" w:name="_Toc433727303"/>
      <w:proofErr w:type="spellStart"/>
      <w:r>
        <w:rPr>
          <w:lang w:bidi="ar-OM"/>
        </w:rPr>
        <w:t>Korisnički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Modul</w:t>
      </w:r>
      <w:proofErr w:type="spellEnd"/>
      <w:r>
        <w:rPr>
          <w:lang w:bidi="ar-OM"/>
        </w:rPr>
        <w:t xml:space="preserve"> (Administrator)</w:t>
      </w:r>
      <w:bookmarkEnd w:id="47"/>
    </w:p>
    <w:p w:rsidR="00F433B0" w:rsidRDefault="00962C5C" w:rsidP="00F433B0">
      <w:pPr>
        <w:pStyle w:val="Heading2"/>
        <w:rPr>
          <w:lang w:bidi="ar-OM"/>
        </w:rPr>
      </w:pPr>
      <w:bookmarkStart w:id="48" w:name="_Toc433727304"/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objekata</w:t>
      </w:r>
      <w:bookmarkEnd w:id="48"/>
      <w:proofErr w:type="spellEnd"/>
    </w:p>
    <w:p w:rsidR="00F433B0" w:rsidRPr="00F433B0" w:rsidRDefault="00F433B0" w:rsidP="00F433B0">
      <w:pPr>
        <w:rPr>
          <w:lang w:bidi="ar-OM"/>
        </w:rPr>
      </w:pPr>
    </w:p>
    <w:p w:rsidR="00F433B0" w:rsidRDefault="00F433B0" w:rsidP="00F433B0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099727" cy="2166144"/>
            <wp:effectExtent l="0" t="0" r="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oom Types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6572" cy="2180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F433B0" w:rsidP="00F433B0">
      <w:pPr>
        <w:pStyle w:val="Quote"/>
        <w:jc w:val="center"/>
        <w:rPr>
          <w:lang w:val="sr-Latn-RS"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7. </w:t>
      </w:r>
      <w:proofErr w:type="spellStart"/>
      <w:r>
        <w:rPr>
          <w:lang w:bidi="ar-OM"/>
        </w:rPr>
        <w:t>Lista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raspolo</w:t>
      </w:r>
      <w:proofErr w:type="spellEnd"/>
      <w:r w:rsidR="00962C5C">
        <w:rPr>
          <w:lang w:val="sr-Latn-RS" w:bidi="ar-OM"/>
        </w:rPr>
        <w:t>živih tipova objekata</w:t>
      </w:r>
    </w:p>
    <w:p w:rsidR="0083545B" w:rsidRDefault="00962C5C" w:rsidP="0083545B">
      <w:pPr>
        <w:pStyle w:val="Heading2"/>
        <w:rPr>
          <w:lang w:bidi="ar-OM"/>
        </w:rPr>
      </w:pPr>
      <w:bookmarkStart w:id="49" w:name="_Toc433727305"/>
      <w:proofErr w:type="spellStart"/>
      <w:r>
        <w:rPr>
          <w:lang w:bidi="ar-OM"/>
        </w:rPr>
        <w:t>Ure</w:t>
      </w:r>
      <w:proofErr w:type="spellEnd"/>
      <w:r>
        <w:rPr>
          <w:lang w:val="sr-Latn-RS" w:bidi="ar-OM"/>
        </w:rPr>
        <w:t>đivanje definicije</w:t>
      </w:r>
      <w:r w:rsidR="0083545B">
        <w:rPr>
          <w:lang w:bidi="ar-OM"/>
        </w:rPr>
        <w:t xml:space="preserve"> </w:t>
      </w:r>
      <w:proofErr w:type="spellStart"/>
      <w:r>
        <w:rPr>
          <w:lang w:bidi="ar-OM"/>
        </w:rPr>
        <w:t>objekta</w:t>
      </w:r>
      <w:bookmarkEnd w:id="49"/>
      <w:proofErr w:type="spellEnd"/>
    </w:p>
    <w:p w:rsidR="0083545B" w:rsidRDefault="0083545B" w:rsidP="0083545B">
      <w:pPr>
        <w:rPr>
          <w:lang w:bidi="ar-OM"/>
        </w:rPr>
      </w:pPr>
    </w:p>
    <w:p w:rsidR="0083545B" w:rsidRDefault="009A6735" w:rsidP="0083545B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3865163" cy="3481951"/>
            <wp:effectExtent l="0" t="0" r="2540" b="444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Room Type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2317" cy="34883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3545B" w:rsidRDefault="0083545B" w:rsidP="0083545B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6. </w:t>
      </w:r>
      <w:proofErr w:type="spellStart"/>
      <w:r>
        <w:rPr>
          <w:lang w:bidi="ar-OM"/>
        </w:rPr>
        <w:t>Definicija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tipa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sobe</w:t>
      </w:r>
      <w:proofErr w:type="spellEnd"/>
    </w:p>
    <w:p w:rsidR="00962C5C" w:rsidRDefault="00505FCF" w:rsidP="00962C5C">
      <w:pPr>
        <w:pStyle w:val="Heading2"/>
        <w:rPr>
          <w:lang w:bidi="ar-OM"/>
        </w:rPr>
      </w:pPr>
      <w:bookmarkStart w:id="50" w:name="_Toc433727306"/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50"/>
      <w:proofErr w:type="spellEnd"/>
    </w:p>
    <w:p w:rsidR="00CD7DA7" w:rsidRPr="00CD7DA7" w:rsidRDefault="00CD7DA7" w:rsidP="00CD7DA7">
      <w:pPr>
        <w:rPr>
          <w:lang w:bidi="ar-OM"/>
        </w:rPr>
      </w:pPr>
    </w:p>
    <w:p w:rsidR="00CD7DA7" w:rsidRDefault="00CD7DA7" w:rsidP="00CD7DA7">
      <w:pPr>
        <w:jc w:val="center"/>
        <w:rPr>
          <w:lang w:bidi="ar-OM"/>
        </w:rPr>
      </w:pPr>
      <w:r>
        <w:rPr>
          <w:noProof/>
          <w:lang w:eastAsia="en-US"/>
        </w:rPr>
        <w:drawing>
          <wp:inline distT="0" distB="0" distL="0" distR="0">
            <wp:extent cx="4269070" cy="1531773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7348" cy="15383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D7DA7" w:rsidRDefault="00CD7DA7" w:rsidP="00CD7DA7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8. </w:t>
      </w:r>
      <w:proofErr w:type="spellStart"/>
      <w:r>
        <w:rPr>
          <w:lang w:bidi="ar-OM"/>
        </w:rPr>
        <w:t>Pregled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liste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  <w:r>
        <w:rPr>
          <w:lang w:bidi="ar-OM"/>
        </w:rPr>
        <w:t xml:space="preserve"> Sistema</w:t>
      </w:r>
    </w:p>
    <w:p w:rsidR="00CD7DA7" w:rsidRDefault="00CD7DA7" w:rsidP="00CD7DA7">
      <w:pPr>
        <w:rPr>
          <w:lang w:bidi="ar-OM"/>
        </w:rPr>
      </w:pPr>
    </w:p>
    <w:p w:rsidR="00CD7DA7" w:rsidRDefault="00505FCF" w:rsidP="00CD7DA7">
      <w:pPr>
        <w:pStyle w:val="Heading2"/>
        <w:rPr>
          <w:lang w:bidi="ar-OM"/>
        </w:rPr>
      </w:pPr>
      <w:bookmarkStart w:id="51" w:name="_Toc433727307"/>
      <w:proofErr w:type="spellStart"/>
      <w:r>
        <w:rPr>
          <w:lang w:bidi="ar-OM"/>
        </w:rPr>
        <w:t>Promena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bookmarkEnd w:id="51"/>
      <w:proofErr w:type="spellEnd"/>
    </w:p>
    <w:p w:rsidR="00505FCF" w:rsidRDefault="00505FCF" w:rsidP="00505FCF">
      <w:pPr>
        <w:rPr>
          <w:lang w:bidi="ar-OM"/>
        </w:rPr>
      </w:pPr>
    </w:p>
    <w:p w:rsidR="00505FCF" w:rsidRDefault="00505FCF" w:rsidP="00505FCF">
      <w:pPr>
        <w:jc w:val="center"/>
        <w:rPr>
          <w:lang w:bidi="ar-OM"/>
        </w:rPr>
      </w:pPr>
      <w:r>
        <w:rPr>
          <w:noProof/>
          <w:lang w:eastAsia="en-US"/>
        </w:rPr>
        <w:lastRenderedPageBreak/>
        <w:drawing>
          <wp:inline distT="0" distB="0" distL="0" distR="0">
            <wp:extent cx="2170405" cy="1974655"/>
            <wp:effectExtent l="0" t="0" r="1905" b="6985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81669" cy="198490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5FCF" w:rsidRPr="00505FCF" w:rsidRDefault="00505FCF" w:rsidP="00505FCF">
      <w:pPr>
        <w:pStyle w:val="Quote"/>
        <w:jc w:val="center"/>
        <w:rPr>
          <w:lang w:bidi="ar-OM"/>
        </w:rPr>
      </w:pPr>
      <w:proofErr w:type="spellStart"/>
      <w:r>
        <w:rPr>
          <w:lang w:bidi="ar-OM"/>
        </w:rPr>
        <w:t>Slika</w:t>
      </w:r>
      <w:proofErr w:type="spellEnd"/>
      <w:r>
        <w:rPr>
          <w:lang w:bidi="ar-OM"/>
        </w:rPr>
        <w:t xml:space="preserve"> 9. </w:t>
      </w:r>
      <w:proofErr w:type="spellStart"/>
      <w:r>
        <w:rPr>
          <w:lang w:bidi="ar-OM"/>
        </w:rPr>
        <w:t>Izmena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podataka</w:t>
      </w:r>
      <w:proofErr w:type="spellEnd"/>
      <w:r>
        <w:rPr>
          <w:lang w:bidi="ar-OM"/>
        </w:rPr>
        <w:t xml:space="preserve"> </w:t>
      </w:r>
      <w:proofErr w:type="spellStart"/>
      <w:r>
        <w:rPr>
          <w:lang w:bidi="ar-OM"/>
        </w:rPr>
        <w:t>korisnika</w:t>
      </w:r>
      <w:proofErr w:type="spellEnd"/>
    </w:p>
    <w:p w:rsidR="00962C5C" w:rsidRPr="00962C5C" w:rsidRDefault="00962C5C" w:rsidP="00962C5C">
      <w:pPr>
        <w:rPr>
          <w:lang w:bidi="ar-OM"/>
        </w:rPr>
      </w:pPr>
    </w:p>
    <w:p w:rsidR="00505FCF" w:rsidRDefault="00505FCF">
      <w:pPr>
        <w:rPr>
          <w:rFonts w:asciiTheme="majorHAnsi" w:eastAsiaTheme="majorEastAsia" w:hAnsiTheme="majorHAnsi" w:cstheme="majorBidi"/>
          <w:b/>
          <w:bCs/>
          <w:smallCaps/>
          <w:color w:val="000000" w:themeColor="text1"/>
          <w:sz w:val="36"/>
          <w:szCs w:val="36"/>
          <w:lang w:val="sr-Latn-RS" w:bidi="ar-OM"/>
        </w:rPr>
      </w:pPr>
      <w:r>
        <w:rPr>
          <w:lang w:val="sr-Latn-RS" w:bidi="ar-OM"/>
        </w:rPr>
        <w:br w:type="page"/>
      </w:r>
    </w:p>
    <w:p w:rsidR="0083545B" w:rsidRDefault="0083545B" w:rsidP="0083545B">
      <w:pPr>
        <w:pStyle w:val="Heading1"/>
        <w:rPr>
          <w:lang w:val="sr-Latn-RS" w:bidi="ar-OM"/>
        </w:rPr>
      </w:pPr>
      <w:bookmarkStart w:id="52" w:name="_Toc433727308"/>
      <w:r>
        <w:rPr>
          <w:lang w:val="sr-Latn-RS" w:bidi="ar-OM"/>
        </w:rPr>
        <w:lastRenderedPageBreak/>
        <w:t>Korisnički modul (Power User)</w:t>
      </w:r>
      <w:bookmarkEnd w:id="52"/>
    </w:p>
    <w:p w:rsidR="00F433B0" w:rsidRDefault="00F433B0" w:rsidP="00F433B0">
      <w:pPr>
        <w:pStyle w:val="Heading2"/>
        <w:rPr>
          <w:lang w:val="sr-Latn-RS" w:bidi="ar-OM"/>
        </w:rPr>
      </w:pPr>
      <w:bookmarkStart w:id="53" w:name="_Toc433727309"/>
      <w:r>
        <w:rPr>
          <w:lang w:val="sr-Latn-RS" w:bidi="ar-OM"/>
        </w:rPr>
        <w:t>Lista soba</w:t>
      </w:r>
      <w:bookmarkEnd w:id="53"/>
    </w:p>
    <w:p w:rsidR="00F433B0" w:rsidRDefault="00F433B0" w:rsidP="00F433B0">
      <w:pPr>
        <w:rPr>
          <w:lang w:val="sr-Latn-RS" w:bidi="ar-OM"/>
        </w:rPr>
      </w:pPr>
    </w:p>
    <w:p w:rsidR="00F433B0" w:rsidRDefault="00F433B0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220035" cy="2760030"/>
            <wp:effectExtent l="0" t="0" r="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Rooms List.png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43121" cy="27798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t>Slika 10</w:t>
      </w:r>
      <w:r w:rsidR="00F433B0">
        <w:rPr>
          <w:lang w:val="sr-Latn-RS" w:bidi="ar-OM"/>
        </w:rPr>
        <w:t>. Spisak raspoloživih soba</w:t>
      </w:r>
    </w:p>
    <w:p w:rsidR="00F433B0" w:rsidRDefault="00F433B0" w:rsidP="00F433B0">
      <w:pPr>
        <w:pStyle w:val="Heading2"/>
        <w:rPr>
          <w:lang w:val="sr-Latn-RS" w:bidi="ar-OM"/>
        </w:rPr>
      </w:pPr>
      <w:bookmarkStart w:id="54" w:name="_Toc433727310"/>
      <w:r>
        <w:rPr>
          <w:lang w:val="sr-Latn-RS" w:bidi="ar-OM"/>
        </w:rPr>
        <w:t>Konfiguracija sobe</w:t>
      </w:r>
      <w:bookmarkEnd w:id="54"/>
    </w:p>
    <w:p w:rsidR="00F433B0" w:rsidRDefault="00F433B0" w:rsidP="00F433B0">
      <w:pPr>
        <w:rPr>
          <w:lang w:val="sr-Latn-RS" w:bidi="ar-OM"/>
        </w:rPr>
      </w:pPr>
    </w:p>
    <w:p w:rsidR="00F433B0" w:rsidRDefault="00505FCF" w:rsidP="00F433B0">
      <w:pPr>
        <w:jc w:val="center"/>
        <w:rPr>
          <w:lang w:val="sr-Latn-RS" w:bidi="ar-OM"/>
        </w:rPr>
      </w:pPr>
      <w:r>
        <w:rPr>
          <w:noProof/>
          <w:lang w:eastAsia="en-US"/>
        </w:rPr>
        <w:drawing>
          <wp:inline distT="0" distB="0" distL="0" distR="0">
            <wp:extent cx="3147107" cy="2861594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57437" cy="28709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33B0" w:rsidRDefault="00505FCF" w:rsidP="00F433B0">
      <w:pPr>
        <w:pStyle w:val="Quote"/>
        <w:jc w:val="center"/>
        <w:rPr>
          <w:lang w:val="sr-Latn-RS" w:bidi="ar-OM"/>
        </w:rPr>
      </w:pPr>
      <w:r>
        <w:rPr>
          <w:lang w:val="sr-Latn-RS" w:bidi="ar-OM"/>
        </w:rPr>
        <w:lastRenderedPageBreak/>
        <w:t>Slika 11</w:t>
      </w:r>
      <w:r w:rsidR="00F433B0">
        <w:rPr>
          <w:lang w:val="sr-Latn-RS" w:bidi="ar-OM"/>
        </w:rPr>
        <w:t>. Konfiguracija sobe</w:t>
      </w:r>
    </w:p>
    <w:p w:rsidR="00505FCF" w:rsidRPr="00505FCF" w:rsidRDefault="00505FCF" w:rsidP="00505FCF">
      <w:pPr>
        <w:rPr>
          <w:lang w:val="sr-Latn-RS" w:bidi="ar-OM"/>
        </w:rPr>
      </w:pPr>
    </w:p>
    <w:sectPr w:rsidR="00505FCF" w:rsidRPr="00505FCF">
      <w:footerReference w:type="default" r:id="rId25"/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04832" w:rsidRDefault="00804832" w:rsidP="00B45B1F">
      <w:pPr>
        <w:spacing w:after="0" w:line="240" w:lineRule="auto"/>
      </w:pPr>
      <w:r>
        <w:separator/>
      </w:r>
    </w:p>
  </w:endnote>
  <w:endnote w:type="continuationSeparator" w:id="0">
    <w:p w:rsidR="00804832" w:rsidRDefault="00804832" w:rsidP="00B45B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Style w:val="TableGrid"/>
      <w:tblW w:w="0" w:type="auto"/>
      <w:tblLook w:val="04A0" w:firstRow="1" w:lastRow="0" w:firstColumn="1" w:lastColumn="0" w:noHBand="0" w:noVBand="1"/>
    </w:tblPr>
    <w:tblGrid>
      <w:gridCol w:w="4675"/>
      <w:gridCol w:w="4675"/>
    </w:tblGrid>
    <w:tr w:rsidR="00B45B1F" w:rsidTr="00B45B1F">
      <w:tc>
        <w:tcPr>
          <w:tcW w:w="4675" w:type="dxa"/>
        </w:tcPr>
        <w:p w:rsidR="00B45B1F" w:rsidRDefault="00B45B1F">
          <w:pPr>
            <w:pStyle w:val="Footer"/>
          </w:pPr>
          <w:proofErr w:type="spellStart"/>
          <w:r>
            <w:t>Verzija</w:t>
          </w:r>
          <w:proofErr w:type="spellEnd"/>
        </w:p>
      </w:tc>
      <w:tc>
        <w:tcPr>
          <w:tcW w:w="4675" w:type="dxa"/>
        </w:tcPr>
        <w:p w:rsidR="00B45B1F" w:rsidRDefault="00B45B1F">
          <w:pPr>
            <w:pStyle w:val="Footer"/>
          </w:pPr>
          <w:r>
            <w:t>1.0</w:t>
          </w:r>
        </w:p>
      </w:tc>
    </w:tr>
    <w:tr w:rsidR="00B45B1F" w:rsidTr="00B45B1F">
      <w:tc>
        <w:tcPr>
          <w:tcW w:w="4675" w:type="dxa"/>
        </w:tcPr>
        <w:p w:rsidR="00B45B1F" w:rsidRDefault="00B45B1F">
          <w:pPr>
            <w:pStyle w:val="Footer"/>
          </w:pPr>
          <w:proofErr w:type="spellStart"/>
          <w:r>
            <w:t>Autor</w:t>
          </w:r>
          <w:proofErr w:type="spellEnd"/>
        </w:p>
      </w:tc>
      <w:tc>
        <w:tcPr>
          <w:tcW w:w="4675" w:type="dxa"/>
        </w:tcPr>
        <w:p w:rsidR="00B45B1F" w:rsidRDefault="00B45B1F">
          <w:pPr>
            <w:pStyle w:val="Footer"/>
          </w:pPr>
          <w:r>
            <w:t>Sinisa Ristic</w:t>
          </w:r>
        </w:p>
      </w:tc>
    </w:tr>
    <w:tr w:rsidR="00B45B1F" w:rsidTr="00B45B1F">
      <w:tc>
        <w:tcPr>
          <w:tcW w:w="4675" w:type="dxa"/>
        </w:tcPr>
        <w:p w:rsidR="00B45B1F" w:rsidRDefault="00B45B1F">
          <w:pPr>
            <w:pStyle w:val="Footer"/>
          </w:pPr>
          <w:r>
            <w:t>Datum</w:t>
          </w:r>
        </w:p>
      </w:tc>
      <w:tc>
        <w:tcPr>
          <w:tcW w:w="4675" w:type="dxa"/>
        </w:tcPr>
        <w:p w:rsidR="00B45B1F" w:rsidRDefault="00B45B1F">
          <w:pPr>
            <w:pStyle w:val="Footer"/>
          </w:pPr>
          <w:r>
            <w:t>27.10.2015.</w:t>
          </w:r>
        </w:p>
      </w:tc>
    </w:tr>
  </w:tbl>
  <w:p w:rsidR="00B45B1F" w:rsidRDefault="00B45B1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04832" w:rsidRDefault="00804832" w:rsidP="00B45B1F">
      <w:pPr>
        <w:spacing w:after="0" w:line="240" w:lineRule="auto"/>
      </w:pPr>
      <w:r>
        <w:separator/>
      </w:r>
    </w:p>
  </w:footnote>
  <w:footnote w:type="continuationSeparator" w:id="0">
    <w:p w:rsidR="00804832" w:rsidRDefault="00804832" w:rsidP="00B45B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C126CE"/>
    <w:multiLevelType w:val="hybridMultilevel"/>
    <w:tmpl w:val="B2EEF5DA"/>
    <w:lvl w:ilvl="0" w:tplc="E700A71E">
      <w:numFmt w:val="bullet"/>
      <w:lvlText w:val="-"/>
      <w:lvlJc w:val="left"/>
      <w:pPr>
        <w:ind w:left="720" w:hanging="360"/>
      </w:pPr>
      <w:rPr>
        <w:rFonts w:ascii="Calibri" w:eastAsiaTheme="minorEastAsia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DF2254B"/>
    <w:multiLevelType w:val="hybridMultilevel"/>
    <w:tmpl w:val="E4EA9AD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E42223A"/>
    <w:multiLevelType w:val="hybridMultilevel"/>
    <w:tmpl w:val="8FE01E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482775B"/>
    <w:multiLevelType w:val="multilevel"/>
    <w:tmpl w:val="0EBA3C40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4" w15:restartNumberingAfterBreak="0">
    <w:nsid w:val="31955DD6"/>
    <w:multiLevelType w:val="hybridMultilevel"/>
    <w:tmpl w:val="C79C2E8C"/>
    <w:lvl w:ilvl="0" w:tplc="A5BA66EC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A84F4A"/>
    <w:multiLevelType w:val="hybridMultilevel"/>
    <w:tmpl w:val="3DEE2C26"/>
    <w:lvl w:ilvl="0" w:tplc="C030791A"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5E044BC"/>
    <w:multiLevelType w:val="hybridMultilevel"/>
    <w:tmpl w:val="699CF7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D14FA8"/>
    <w:multiLevelType w:val="hybridMultilevel"/>
    <w:tmpl w:val="377AAF3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E20132F"/>
    <w:multiLevelType w:val="hybridMultilevel"/>
    <w:tmpl w:val="261C7D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3"/>
  </w:num>
  <w:num w:numId="4">
    <w:abstractNumId w:val="3"/>
  </w:num>
  <w:num w:numId="5">
    <w:abstractNumId w:val="3"/>
  </w:num>
  <w:num w:numId="6">
    <w:abstractNumId w:val="3"/>
  </w:num>
  <w:num w:numId="7">
    <w:abstractNumId w:val="3"/>
  </w:num>
  <w:num w:numId="8">
    <w:abstractNumId w:val="3"/>
  </w:num>
  <w:num w:numId="9">
    <w:abstractNumId w:val="3"/>
  </w:num>
  <w:num w:numId="10">
    <w:abstractNumId w:val="3"/>
  </w:num>
  <w:num w:numId="11">
    <w:abstractNumId w:val="3"/>
  </w:num>
  <w:num w:numId="12">
    <w:abstractNumId w:val="3"/>
  </w:num>
  <w:num w:numId="13">
    <w:abstractNumId w:val="6"/>
  </w:num>
  <w:num w:numId="14">
    <w:abstractNumId w:val="1"/>
  </w:num>
  <w:num w:numId="15">
    <w:abstractNumId w:val="7"/>
  </w:num>
  <w:num w:numId="16">
    <w:abstractNumId w:val="8"/>
  </w:num>
  <w:num w:numId="17">
    <w:abstractNumId w:val="0"/>
  </w:num>
  <w:num w:numId="18">
    <w:abstractNumId w:val="4"/>
  </w:num>
  <w:num w:numId="19">
    <w:abstractNumId w:val="5"/>
  </w:num>
  <w:num w:numId="2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6480"/>
    <w:rsid w:val="0000043B"/>
    <w:rsid w:val="00020B12"/>
    <w:rsid w:val="00046561"/>
    <w:rsid w:val="000502E2"/>
    <w:rsid w:val="000A2FF3"/>
    <w:rsid w:val="000C77FA"/>
    <w:rsid w:val="00152150"/>
    <w:rsid w:val="001719B7"/>
    <w:rsid w:val="001F7AE9"/>
    <w:rsid w:val="00216480"/>
    <w:rsid w:val="002166E3"/>
    <w:rsid w:val="002B348F"/>
    <w:rsid w:val="002C6310"/>
    <w:rsid w:val="00317605"/>
    <w:rsid w:val="00330F6A"/>
    <w:rsid w:val="00490BEC"/>
    <w:rsid w:val="00505FCF"/>
    <w:rsid w:val="005746F2"/>
    <w:rsid w:val="005F1599"/>
    <w:rsid w:val="00620EF6"/>
    <w:rsid w:val="00710FA1"/>
    <w:rsid w:val="00770F0F"/>
    <w:rsid w:val="007A49AE"/>
    <w:rsid w:val="007B332A"/>
    <w:rsid w:val="00804832"/>
    <w:rsid w:val="0082402B"/>
    <w:rsid w:val="0083545B"/>
    <w:rsid w:val="00842F13"/>
    <w:rsid w:val="00867918"/>
    <w:rsid w:val="0087466D"/>
    <w:rsid w:val="00880259"/>
    <w:rsid w:val="00895C60"/>
    <w:rsid w:val="009329C4"/>
    <w:rsid w:val="00954F8F"/>
    <w:rsid w:val="00962C5C"/>
    <w:rsid w:val="009763D3"/>
    <w:rsid w:val="009A2856"/>
    <w:rsid w:val="009A6735"/>
    <w:rsid w:val="009D5A55"/>
    <w:rsid w:val="00A60F66"/>
    <w:rsid w:val="00AF742E"/>
    <w:rsid w:val="00B45B1F"/>
    <w:rsid w:val="00B45B28"/>
    <w:rsid w:val="00B65020"/>
    <w:rsid w:val="00BD6545"/>
    <w:rsid w:val="00C00DB8"/>
    <w:rsid w:val="00C15D9E"/>
    <w:rsid w:val="00CB155F"/>
    <w:rsid w:val="00CD7DA7"/>
    <w:rsid w:val="00D03B94"/>
    <w:rsid w:val="00D21135"/>
    <w:rsid w:val="00D47FFA"/>
    <w:rsid w:val="00D94A19"/>
    <w:rsid w:val="00DC33D9"/>
    <w:rsid w:val="00E72A9B"/>
    <w:rsid w:val="00F433B0"/>
    <w:rsid w:val="00F53177"/>
    <w:rsid w:val="00FB2E1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6955498-4960-43C7-9978-844ED7E852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numPr>
        <w:numId w:val="12"/>
      </w:numPr>
      <w:pBdr>
        <w:bottom w:val="single" w:sz="4" w:space="1" w:color="595959" w:themeColor="text1" w:themeTint="A6"/>
      </w:pBdr>
      <w:spacing w:before="360"/>
      <w:outlineLvl w:val="0"/>
    </w:pPr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numPr>
        <w:ilvl w:val="1"/>
        <w:numId w:val="12"/>
      </w:numPr>
      <w:spacing w:before="360" w:after="0"/>
      <w:outlineLvl w:val="1"/>
    </w:pPr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numPr>
        <w:ilvl w:val="2"/>
        <w:numId w:val="12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numPr>
        <w:ilvl w:val="3"/>
        <w:numId w:val="12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numPr>
        <w:ilvl w:val="4"/>
        <w:numId w:val="12"/>
      </w:numPr>
      <w:spacing w:before="200" w:after="0"/>
      <w:outlineLvl w:val="4"/>
    </w:pPr>
    <w:rPr>
      <w:rFonts w:asciiTheme="majorHAnsi" w:eastAsiaTheme="majorEastAsia" w:hAnsiTheme="majorHAnsi" w:cstheme="majorBidi"/>
      <w:color w:val="252525" w:themeColor="text2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numPr>
        <w:ilvl w:val="5"/>
        <w:numId w:val="12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numPr>
        <w:ilvl w:val="6"/>
        <w:numId w:val="12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numPr>
        <w:ilvl w:val="7"/>
        <w:numId w:val="12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numPr>
        <w:ilvl w:val="8"/>
        <w:numId w:val="12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olor w:val="000000" w:themeColor="text1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color w:val="5A5A5A" w:themeColor="text1" w:themeTint="A5"/>
      <w:spacing w:val="10"/>
    </w:rPr>
  </w:style>
  <w:style w:type="character" w:customStyle="1" w:styleId="SubtitleChar">
    <w:name w:val="Subtitle Char"/>
    <w:basedOn w:val="DefaultParagraphFont"/>
    <w:link w:val="Subtitle"/>
    <w:uiPriority w:val="11"/>
    <w:rPr>
      <w:color w:val="5A5A5A" w:themeColor="text1" w:themeTint="A5"/>
      <w:spacing w:val="10"/>
    </w:rPr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b/>
      <w:bCs/>
      <w:smallCaps/>
      <w:color w:val="000000" w:themeColor="text1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customStyle="1" w:styleId="Heading5Char">
    <w:name w:val="Heading 5 Char"/>
    <w:basedOn w:val="DefaultParagraphFont"/>
    <w:link w:val="Heading5"/>
    <w:uiPriority w:val="9"/>
    <w:semiHidden/>
    <w:rPr>
      <w:rFonts w:asciiTheme="majorHAnsi" w:eastAsiaTheme="majorEastAsia" w:hAnsiTheme="majorHAnsi" w:cstheme="majorBidi"/>
      <w:color w:val="252525" w:themeColor="text2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Pr>
      <w:rFonts w:asciiTheme="majorHAnsi" w:eastAsiaTheme="majorEastAsia" w:hAnsiTheme="majorHAnsi" w:cstheme="majorBidi"/>
      <w:i/>
      <w:iCs/>
      <w:color w:val="252525" w:themeColor="text2" w:themeShade="BF"/>
    </w:rPr>
  </w:style>
  <w:style w:type="character" w:customStyle="1" w:styleId="Heading7Char">
    <w:name w:val="Heading 7 Char"/>
    <w:basedOn w:val="DefaultParagraphFont"/>
    <w:link w:val="Heading7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  <w:color w:val="auto"/>
    </w:rPr>
  </w:style>
  <w:style w:type="character" w:styleId="IntenseEmphasis">
    <w:name w:val="Intense Emphasis"/>
    <w:basedOn w:val="DefaultParagraphFont"/>
    <w:uiPriority w:val="21"/>
    <w:qFormat/>
    <w:rPr>
      <w:b/>
      <w:bCs/>
      <w:i/>
      <w:iCs/>
      <w:caps/>
    </w:rPr>
  </w:style>
  <w:style w:type="character" w:styleId="Strong">
    <w:name w:val="Strong"/>
    <w:basedOn w:val="DefaultParagraphFont"/>
    <w:uiPriority w:val="22"/>
    <w:qFormat/>
    <w:rPr>
      <w:b/>
      <w:bCs/>
      <w:color w:val="000000" w:themeColor="text1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ind w:left="720" w:right="720"/>
    </w:pPr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24" w:space="1" w:color="F2F2F2" w:themeColor="background1" w:themeShade="F2"/>
        <w:bottom w:val="single" w:sz="24" w:space="1" w:color="F2F2F2" w:themeColor="background1" w:themeShade="F2"/>
      </w:pBdr>
      <w:shd w:val="clear" w:color="auto" w:fill="F2F2F2" w:themeFill="background1" w:themeFillShade="F2"/>
      <w:spacing w:before="240" w:after="240"/>
      <w:ind w:left="936" w:right="936"/>
      <w:jc w:val="center"/>
    </w:pPr>
    <w:rPr>
      <w:color w:val="000000" w:themeColor="text1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color w:val="000000" w:themeColor="text1"/>
      <w:shd w:val="clear" w:color="auto" w:fill="F2F2F2" w:themeFill="background1" w:themeFillShade="F2"/>
    </w:rPr>
  </w:style>
  <w:style w:type="character" w:styleId="SubtleReference">
    <w:name w:val="Subtle Reference"/>
    <w:basedOn w:val="DefaultParagraphFont"/>
    <w:uiPriority w:val="31"/>
    <w:qFormat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u w:val="single"/>
    </w:rPr>
  </w:style>
  <w:style w:type="character" w:styleId="BookTitle">
    <w:name w:val="Book Title"/>
    <w:basedOn w:val="DefaultParagraphFont"/>
    <w:uiPriority w:val="33"/>
    <w:qFormat/>
    <w:rPr>
      <w:b w:val="0"/>
      <w:bCs w:val="0"/>
      <w:smallCaps/>
      <w:spacing w:val="5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color w:val="323232" w:themeColor="text2"/>
      <w:sz w:val="18"/>
      <w:szCs w:val="18"/>
    </w:rPr>
  </w:style>
  <w:style w:type="paragraph" w:styleId="TOCHeading">
    <w:name w:val="TOC Heading"/>
    <w:basedOn w:val="Heading1"/>
    <w:next w:val="Normal"/>
    <w:uiPriority w:val="39"/>
    <w:unhideWhenUsed/>
    <w:qFormat/>
    <w:pPr>
      <w:outlineLvl w:val="9"/>
    </w:pPr>
  </w:style>
  <w:style w:type="paragraph" w:styleId="NoSpacing">
    <w:name w:val="No Spacing"/>
    <w:uiPriority w:val="1"/>
    <w:qFormat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  <w:style w:type="table" w:styleId="TableGrid">
    <w:name w:val="Table Grid"/>
    <w:basedOn w:val="TableNormal"/>
    <w:uiPriority w:val="39"/>
    <w:rsid w:val="00330F6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2">
    <w:name w:val="Grid Table 2"/>
    <w:basedOn w:val="TableNormal"/>
    <w:uiPriority w:val="47"/>
    <w:rsid w:val="00330F6A"/>
    <w:pPr>
      <w:spacing w:after="0" w:line="240" w:lineRule="auto"/>
    </w:pPr>
    <w:tblPr>
      <w:tblStyleRowBandSize w:val="1"/>
      <w:tblStyleColBandSize w:val="1"/>
      <w:tblBorders>
        <w:top w:val="single" w:sz="2" w:space="0" w:color="666666" w:themeColor="text1" w:themeTint="99"/>
        <w:bottom w:val="single" w:sz="2" w:space="0" w:color="666666" w:themeColor="text1" w:themeTint="99"/>
        <w:insideH w:val="single" w:sz="2" w:space="0" w:color="666666" w:themeColor="text1" w:themeTint="99"/>
        <w:insideV w:val="single" w:sz="2" w:space="0" w:color="666666" w:themeColor="text1" w:themeTint="99"/>
      </w:tblBorders>
    </w:tblPr>
    <w:tblStylePr w:type="firstRow">
      <w:rPr>
        <w:b/>
        <w:bCs/>
      </w:rPr>
      <w:tblPr/>
      <w:tcPr>
        <w:tcBorders>
          <w:top w:val="nil"/>
          <w:bottom w:val="single" w:sz="12" w:space="0" w:color="666666" w:themeColor="text1" w:themeTint="99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45B1F"/>
  </w:style>
  <w:style w:type="paragraph" w:styleId="Footer">
    <w:name w:val="footer"/>
    <w:basedOn w:val="Normal"/>
    <w:link w:val="FooterChar"/>
    <w:uiPriority w:val="99"/>
    <w:unhideWhenUsed/>
    <w:rsid w:val="00B45B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45B1F"/>
  </w:style>
  <w:style w:type="paragraph" w:styleId="TOC1">
    <w:name w:val="toc 1"/>
    <w:basedOn w:val="Normal"/>
    <w:next w:val="Normal"/>
    <w:autoRedefine/>
    <w:uiPriority w:val="39"/>
    <w:unhideWhenUsed/>
    <w:rsid w:val="00B45B1F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B45B1F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B45B1F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B45B1F"/>
    <w:rPr>
      <w:color w:val="6B9F25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26" Type="http://schemas.openxmlformats.org/officeDocument/2006/relationships/fontTable" Target="fontTable.xml"/><Relationship Id="rId3" Type="http://schemas.openxmlformats.org/officeDocument/2006/relationships/numbering" Target="numbering.xml"/><Relationship Id="rId21" Type="http://schemas.openxmlformats.org/officeDocument/2006/relationships/image" Target="media/image13.png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5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image" Target="media/image8.png"/><Relationship Id="rId20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24" Type="http://schemas.openxmlformats.org/officeDocument/2006/relationships/image" Target="media/image16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23" Type="http://schemas.openxmlformats.org/officeDocument/2006/relationships/image" Target="media/image15.png"/><Relationship Id="rId10" Type="http://schemas.openxmlformats.org/officeDocument/2006/relationships/image" Target="media/image2.png"/><Relationship Id="rId19" Type="http://schemas.openxmlformats.org/officeDocument/2006/relationships/image" Target="media/image11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Relationship Id="rId22" Type="http://schemas.openxmlformats.org/officeDocument/2006/relationships/image" Target="media/image14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Sinisa%20Ristic\AppData\Roaming\Microsoft\Templates\Report%20design%20(blank).dotx" TargetMode="External"/></Relationships>
</file>

<file path=word/theme/theme1.xml><?xml version="1.0" encoding="utf-8"?>
<a:theme xmlns:a="http://schemas.openxmlformats.org/drawingml/2006/main" name="Office Theme">
  <a:themeElements>
    <a:clrScheme name="Aspect">
      <a:dk1>
        <a:sysClr val="windowText" lastClr="000000"/>
      </a:dk1>
      <a:lt1>
        <a:sysClr val="window" lastClr="FFFFFF"/>
      </a:lt1>
      <a:dk2>
        <a:srgbClr val="323232"/>
      </a:dk2>
      <a:lt2>
        <a:srgbClr val="E3DED1"/>
      </a:lt2>
      <a:accent1>
        <a:srgbClr val="F07F09"/>
      </a:accent1>
      <a:accent2>
        <a:srgbClr val="9F2936"/>
      </a:accent2>
      <a:accent3>
        <a:srgbClr val="1B587C"/>
      </a:accent3>
      <a:accent4>
        <a:srgbClr val="4E8542"/>
      </a:accent4>
      <a:accent5>
        <a:srgbClr val="604878"/>
      </a:accent5>
      <a:accent6>
        <a:srgbClr val="C19859"/>
      </a:accent6>
      <a:hlink>
        <a:srgbClr val="6B9F25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99EA1EC-B023-4266-9865-E1EDA122A8C9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DBD779C-2251-4F2B-BD57-B856B97D64B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Report design (blank)</Template>
  <TotalTime>956</TotalTime>
  <Pages>27</Pages>
  <Words>2476</Words>
  <Characters>14118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Sinisa Ristic</dc:creator>
  <cp:keywords/>
  <cp:lastModifiedBy>Sinisa Ristic</cp:lastModifiedBy>
  <cp:revision>31</cp:revision>
  <dcterms:created xsi:type="dcterms:W3CDTF">2015-10-12T08:14:00Z</dcterms:created>
  <dcterms:modified xsi:type="dcterms:W3CDTF">2015-10-27T15:40:00Z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TC034577159991</vt:lpwstr>
  </property>
</Properties>
</file>